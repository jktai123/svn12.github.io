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03" w:rsidRDefault="00001B76" w:rsidP="003A5303">
      <w:pPr>
        <w:spacing w:line="600" w:lineRule="exact"/>
        <w:jc w:val="center"/>
        <w:rPr>
          <w:rFonts w:ascii="標楷體" w:eastAsia="標楷體" w:hAnsi="標楷體"/>
          <w:b/>
          <w:sz w:val="56"/>
          <w:szCs w:val="56"/>
          <w14:textOutline w14:w="5270" w14:cap="flat" w14:cmpd="sng" w14:algn="ctr">
            <w14:solidFill>
              <w14:srgbClr w14:val="4579B8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BED3F9">
                    <w14:tint w14:val="40000"/>
                    <w14:satMod w14:val="250000"/>
                  </w14:srgbClr>
                </w14:gs>
                <w14:gs w14:pos="9000">
                  <w14:srgbClr w14:val="9EC1FF">
                    <w14:tint w14:val="52000"/>
                    <w14:satMod w14:val="300000"/>
                  </w14:srgbClr>
                </w14:gs>
                <w14:gs w14:pos="50000">
                  <w14:srgbClr w14:val="003692">
                    <w14:shade w14:val="20000"/>
                    <w14:satMod w14:val="300000"/>
                  </w14:srgbClr>
                </w14:gs>
                <w14:gs w14:pos="79000">
                  <w14:srgbClr w14:val="9EC1FF">
                    <w14:tint w14:val="52000"/>
                    <w14:satMod w14:val="300000"/>
                  </w14:srgbClr>
                </w14:gs>
                <w14:gs w14:pos="100000">
                  <w14:srgbClr w14:val="BED3F9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標楷體" w:eastAsia="標楷體" w:hAnsi="標楷體"/>
          <w:b/>
          <w:noProof/>
          <w:color w:val="800080"/>
          <w:sz w:val="30"/>
          <w:szCs w:val="3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55.95pt;margin-top:48.3pt;width:435.8pt;height:40.8pt;z-index:-251657216;mso-position-horizontal-relative:margin;mso-position-vertical-relative:margin" fillcolor="#9400ed" strokecolor="#002060" strokeweight="1pt">
            <v:fill color2="blue" angle="-90" colors="0 #a603ab;13763f #0819fb;22938f #1a8d48;34079f yellow;47841f #ee3f17;57672f #e81766;1 #a603ab" method="none" type="gradient"/>
            <v:shadow on="t" type="perspective" color="silver" opacity=".5" origin="-.5,.5" offset="0,0" matrix=",-56756f,,.5"/>
            <v:textpath style="font-family:&quot;華康方圓體W7(P)&quot;;font-size:28pt;font-weight:bold;v-text-reverse:t;v-text-kern:t" trim="t" fitpath="t" string="活力宜蘭~龜山朝日拉拉車漫遊"/>
            <w10:wrap type="square" anchorx="margin" anchory="margin"/>
          </v:shape>
        </w:pict>
      </w:r>
    </w:p>
    <w:p w:rsidR="008808FC" w:rsidRPr="00C12EE4" w:rsidRDefault="008808FC" w:rsidP="00B21A9D">
      <w:pPr>
        <w:spacing w:line="320" w:lineRule="exact"/>
        <w:contextualSpacing/>
        <w:rPr>
          <w:rFonts w:asciiTheme="majorEastAsia" w:eastAsiaTheme="majorEastAsia" w:hAnsiTheme="majorEastAsia"/>
          <w:b/>
          <w:color w:val="800080"/>
          <w:sz w:val="32"/>
          <w:szCs w:val="32"/>
        </w:rPr>
      </w:pPr>
    </w:p>
    <w:p w:rsidR="007C62E5" w:rsidRPr="00C12EE4" w:rsidRDefault="007C62E5" w:rsidP="00915A4F">
      <w:pPr>
        <w:spacing w:line="400" w:lineRule="exact"/>
        <w:rPr>
          <w:rFonts w:asciiTheme="majorEastAsia" w:eastAsiaTheme="majorEastAsia" w:hAnsiTheme="majorEastAsia"/>
          <w:b/>
          <w:color w:val="800080"/>
          <w:sz w:val="32"/>
          <w:szCs w:val="32"/>
        </w:rPr>
      </w:pPr>
    </w:p>
    <w:p w:rsidR="007C62E5" w:rsidRPr="00C12EE4" w:rsidRDefault="007C62E5" w:rsidP="00915A4F">
      <w:pPr>
        <w:spacing w:line="400" w:lineRule="exact"/>
        <w:rPr>
          <w:rFonts w:asciiTheme="majorEastAsia" w:eastAsiaTheme="majorEastAsia" w:hAnsiTheme="majorEastAsia"/>
          <w:b/>
          <w:color w:val="800080"/>
          <w:sz w:val="32"/>
          <w:szCs w:val="32"/>
        </w:rPr>
      </w:pPr>
    </w:p>
    <w:p w:rsidR="007C62E5" w:rsidRPr="00C12EE4" w:rsidRDefault="007C62E5" w:rsidP="00915A4F">
      <w:pPr>
        <w:spacing w:line="400" w:lineRule="exact"/>
        <w:rPr>
          <w:rFonts w:asciiTheme="majorEastAsia" w:eastAsiaTheme="majorEastAsia" w:hAnsiTheme="majorEastAsia"/>
          <w:b/>
          <w:color w:val="800080"/>
          <w:sz w:val="32"/>
          <w:szCs w:val="32"/>
        </w:rPr>
      </w:pPr>
    </w:p>
    <w:p w:rsidR="002C3539" w:rsidRPr="00C12EE4" w:rsidRDefault="002C3539" w:rsidP="002C3539">
      <w:pPr>
        <w:spacing w:line="400" w:lineRule="exact"/>
        <w:rPr>
          <w:rFonts w:asciiTheme="majorEastAsia" w:eastAsiaTheme="majorEastAsia" w:hAnsiTheme="major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《活動日期》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11/28(四)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南門教會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長</w:t>
      </w:r>
      <w:proofErr w:type="gramStart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青樂活站</w:t>
      </w:r>
      <w:proofErr w:type="gramEnd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聯誼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ab/>
      </w:r>
    </w:p>
    <w:p w:rsidR="002C3539" w:rsidRPr="00C12EE4" w:rsidRDefault="002C3539" w:rsidP="002C3539">
      <w:pPr>
        <w:spacing w:line="400" w:lineRule="exact"/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《聯絡人》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戴任寬主任</w:t>
      </w:r>
    </w:p>
    <w:p w:rsidR="002C3539" w:rsidRPr="00C12EE4" w:rsidRDefault="002C3539" w:rsidP="002C3539">
      <w:pPr>
        <w:spacing w:line="400" w:lineRule="exact"/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《集合時間出發地點》07:30台北市重慶南路三段27巷(口)報到4號</w:t>
      </w:r>
    </w:p>
    <w:p w:rsidR="002C3539" w:rsidRPr="00C12EE4" w:rsidRDefault="002C3539" w:rsidP="002C3539">
      <w:pPr>
        <w:spacing w:line="400" w:lineRule="exact"/>
        <w:rPr>
          <w:rFonts w:asciiTheme="majorEastAsia" w:eastAsiaTheme="majorEastAsia" w:hAnsiTheme="major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07:30~07:40 南門教會準時出發</w:t>
      </w:r>
    </w:p>
    <w:p w:rsidR="00723246" w:rsidRPr="00C12EE4" w:rsidRDefault="007C62E5" w:rsidP="002C3539">
      <w:pPr>
        <w:spacing w:line="400" w:lineRule="exact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cs="Helvetica"/>
          <w:b/>
          <w:noProof/>
          <w:color w:val="0000FF"/>
          <w:sz w:val="2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0C87A121" wp14:editId="4A3D1D38">
            <wp:simplePos x="0" y="0"/>
            <wp:positionH relativeFrom="column">
              <wp:posOffset>3483822</wp:posOffset>
            </wp:positionH>
            <wp:positionV relativeFrom="paragraph">
              <wp:posOffset>114300</wp:posOffset>
            </wp:positionV>
            <wp:extent cx="1778000" cy="1363133"/>
            <wp:effectExtent l="0" t="0" r="0" b="8890"/>
            <wp:wrapNone/>
            <wp:docPr id="6" name="yui_3_5_1_1_1555059827130_663" descr="https://tse2.mm.bing.net/th?id=OIP.4SL5v0ovEI0WlDDwRrJUEgHaE7&amp;pid=15.1&amp;P=0&amp;w=241&amp;h=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55059827130_663" descr="https://tse2.mm.bing.net/th?id=OIP.4SL5v0ovEI0WlDDwRrJUEgHaE7&amp;pid=15.1&amp;P=0&amp;w=241&amp;h=1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6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EE4">
        <w:rPr>
          <w:rFonts w:asciiTheme="majorEastAsia" w:eastAsiaTheme="majorEastAsia" w:hAnsiTheme="majorEastAsia" w:cs="Helvetica"/>
          <w:b/>
          <w:noProof/>
          <w:color w:val="0000FF"/>
          <w:sz w:val="20"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2596C9F5" wp14:editId="24CE82F7">
            <wp:simplePos x="0" y="0"/>
            <wp:positionH relativeFrom="column">
              <wp:posOffset>1637665</wp:posOffset>
            </wp:positionH>
            <wp:positionV relativeFrom="paragraph">
              <wp:posOffset>114300</wp:posOffset>
            </wp:positionV>
            <wp:extent cx="1845310" cy="1362710"/>
            <wp:effectExtent l="0" t="0" r="2540" b="8890"/>
            <wp:wrapNone/>
            <wp:docPr id="3" name="yui_3_5_1_1_1517219753024_518" descr="https://tse2.mm.bing.net/th?id=OIP.PO7ykg5B-S8gGDNW2kEcpwHaFj&amp;pid=15.1&amp;P=0&amp;w=236&amp;h=17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17219753024_518" descr="https://tse2.mm.bing.net/th?id=OIP.PO7ykg5B-S8gGDNW2kEcpwHaFj&amp;pid=15.1&amp;P=0&amp;w=236&amp;h=17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EE4">
        <w:rPr>
          <w:rFonts w:asciiTheme="majorEastAsia" w:eastAsiaTheme="majorEastAsia" w:hAnsiTheme="majorEastAsia" w:cs="Helvetica"/>
          <w:b/>
          <w:noProof/>
          <w:color w:val="0000FF"/>
          <w:sz w:val="20"/>
          <w:bdr w:val="none" w:sz="0" w:space="0" w:color="auto" w:frame="1"/>
        </w:rPr>
        <w:drawing>
          <wp:anchor distT="0" distB="0" distL="114300" distR="114300" simplePos="0" relativeHeight="251656192" behindDoc="0" locked="0" layoutInCell="1" allowOverlap="1" wp14:anchorId="2182F1BC" wp14:editId="37806F05">
            <wp:simplePos x="0" y="0"/>
            <wp:positionH relativeFrom="column">
              <wp:posOffset>-182245</wp:posOffset>
            </wp:positionH>
            <wp:positionV relativeFrom="paragraph">
              <wp:posOffset>114300</wp:posOffset>
            </wp:positionV>
            <wp:extent cx="1819910" cy="1362710"/>
            <wp:effectExtent l="0" t="0" r="8890" b="8890"/>
            <wp:wrapNone/>
            <wp:docPr id="2" name="yui_3_5_1_1_1517219753024_506" descr="https://tse4.mm.bing.net/th?id=OIP.1EA_YTGi87kITwJ0oNI-jAHaEM&amp;pid=15.1&amp;P=0&amp;w=270&amp;h=15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17219753024_506" descr="https://tse4.mm.bing.net/th?id=OIP.1EA_YTGi87kITwJ0oNI-jAHaEM&amp;pid=15.1&amp;P=0&amp;w=270&amp;h=15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EE4">
        <w:rPr>
          <w:rFonts w:asciiTheme="majorEastAsia" w:eastAsiaTheme="majorEastAsia" w:hAnsiTheme="majorEastAsia" w:cs="Helvetica"/>
          <w:b/>
          <w:noProof/>
          <w:color w:val="0000FF"/>
          <w:sz w:val="2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552FF5B9" wp14:editId="2BF28B0E">
            <wp:simplePos x="0" y="0"/>
            <wp:positionH relativeFrom="column">
              <wp:posOffset>5261399</wp:posOffset>
            </wp:positionH>
            <wp:positionV relativeFrom="paragraph">
              <wp:posOffset>114300</wp:posOffset>
            </wp:positionV>
            <wp:extent cx="1718734" cy="1363133"/>
            <wp:effectExtent l="0" t="0" r="0" b="8890"/>
            <wp:wrapNone/>
            <wp:docPr id="4" name="yui_3_5_1_1_1555059733587_650" descr="https://tse1.mm.bing.net/th?id=OIP.ReldmwsPtKQ_ZRTng2klFAHaE8&amp;pid=15.1&amp;P=0&amp;w=243&amp;h=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55059733587_650" descr="https://tse1.mm.bing.net/th?id=OIP.ReldmwsPtKQ_ZRTng2klFAHaE8&amp;pid=15.1&amp;P=0&amp;w=243&amp;h=1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734" cy="136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8808FC" w:rsidRPr="00C12EE4" w:rsidRDefault="008808FC" w:rsidP="008416DF">
      <w:pPr>
        <w:widowControl/>
        <w:spacing w:line="36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</w:p>
    <w:p w:rsidR="007815E0" w:rsidRPr="00C12EE4" w:rsidRDefault="00915A4F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7</w:t>
      </w:r>
      <w:r w:rsidR="005472E1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3</w:t>
      </w:r>
      <w:r w:rsidR="005472E1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0~0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7</w:t>
      </w:r>
      <w:r w:rsidR="005472E1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4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0 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南門教會</w:t>
      </w:r>
      <w:r w:rsidR="005472E1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集合準時出發</w:t>
      </w:r>
    </w:p>
    <w:p w:rsidR="005472E1" w:rsidRPr="00C12EE4" w:rsidRDefault="005472E1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7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4</w:t>
      </w:r>
      <w:r w:rsidR="00915A4F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~</w:t>
      </w:r>
      <w:r w:rsidR="00193C2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915A4F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8</w:t>
      </w:r>
      <w:r w:rsidR="00193C2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4</w:t>
      </w:r>
      <w:r w:rsidR="00915A4F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國道風光/歡唱卡拉ok/影片欣賞</w:t>
      </w:r>
      <w:r w:rsidR="006739A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/休息站小憩</w:t>
      </w:r>
    </w:p>
    <w:p w:rsidR="0075382E" w:rsidRPr="00C12EE4" w:rsidRDefault="008808FC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09:</w:t>
      </w:r>
      <w:r w:rsidR="00915A4F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~1</w:t>
      </w:r>
      <w:r w:rsidR="00193C2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</w:t>
      </w:r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:30 </w:t>
      </w:r>
      <w:r w:rsidR="00193C2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朝日</w:t>
      </w:r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園區</w:t>
      </w:r>
      <w:proofErr w:type="gramStart"/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濾掛式</w:t>
      </w:r>
      <w:proofErr w:type="gramEnd"/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咖啡DIY/或牛舌餅DIY(二擇</w:t>
      </w:r>
      <w:proofErr w:type="gramStart"/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一</w:t>
      </w:r>
      <w:proofErr w:type="gramEnd"/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)</w:t>
      </w:r>
    </w:p>
    <w:p w:rsidR="008808FC" w:rsidRPr="00C12EE4" w:rsidRDefault="008808FC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          龜山朝日濱海搭乘</w:t>
      </w:r>
      <w:proofErr w:type="gramStart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拉</w:t>
      </w:r>
      <w:proofErr w:type="gramEnd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拉車~暢遊沿著海岸線濱海自行車專道，眺</w:t>
      </w:r>
    </w:p>
    <w:p w:rsidR="008808FC" w:rsidRPr="00C12EE4" w:rsidRDefault="008808FC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          望美麗的龜山島美景及太平洋美麗的海洋</w:t>
      </w:r>
    </w:p>
    <w:p w:rsidR="00193C27" w:rsidRPr="00C12EE4" w:rsidRDefault="00193C27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12:00~13:00</w:t>
      </w:r>
      <w:r w:rsidR="008808FC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風味午餐</w:t>
      </w:r>
    </w:p>
    <w:p w:rsidR="00071487" w:rsidRPr="00C12EE4" w:rsidRDefault="008808FC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</w:t>
      </w:r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4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0~1</w:t>
      </w:r>
      <w:r w:rsidR="00C12EE4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5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4F7425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</w:t>
      </w:r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龍潭</w:t>
      </w:r>
      <w:proofErr w:type="gramStart"/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湖悠活</w:t>
      </w:r>
      <w:proofErr w:type="gramEnd"/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園區~龍潭湖畔台塑</w:t>
      </w:r>
      <w:proofErr w:type="gramStart"/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健康悠活</w:t>
      </w:r>
      <w:proofErr w:type="gramEnd"/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園區~用</w:t>
      </w:r>
    </w:p>
    <w:p w:rsidR="00071487" w:rsidRPr="00C12EE4" w:rsidRDefault="00071487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          76個除役貨櫃興建全台最大白色貨櫃建築，提供人們在湖畔休憩</w:t>
      </w:r>
    </w:p>
    <w:p w:rsidR="00071487" w:rsidRPr="00C12EE4" w:rsidRDefault="00071487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          的場所。除了建築物造型別具特色之外，園區內還有11米高的觀</w:t>
      </w:r>
    </w:p>
    <w:p w:rsidR="00071487" w:rsidRPr="00C12EE4" w:rsidRDefault="00071487" w:rsidP="007C62E5">
      <w:pPr>
        <w:widowControl/>
        <w:spacing w:line="440" w:lineRule="exact"/>
        <w:contextualSpacing/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          景平台，可以居高臨下飽</w:t>
      </w:r>
      <w:proofErr w:type="gramStart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覽</w:t>
      </w:r>
      <w:proofErr w:type="gramEnd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整個龍潭湖的美麗風光。</w:t>
      </w:r>
    </w:p>
    <w:p w:rsidR="00C12EE4" w:rsidRPr="00C12EE4" w:rsidRDefault="00C12EE4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15:30~16:20 礁溪</w:t>
      </w:r>
      <w:r w:rsidR="001D66D3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溫泉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公園</w:t>
      </w:r>
      <w:r w:rsidR="001D66D3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戶外日式免費</w:t>
      </w:r>
      <w:proofErr w:type="gramStart"/>
      <w:r w:rsidR="001D66D3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泡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腳池</w:t>
      </w:r>
      <w:proofErr w:type="gramEnd"/>
      <w:r w:rsidRPr="00C12EE4">
        <w:rPr>
          <w:rFonts w:asciiTheme="majorEastAsia" w:eastAsiaTheme="majorEastAsia" w:hAnsiTheme="majorEastAsia"/>
          <w:b/>
          <w:color w:val="002060"/>
          <w:sz w:val="32"/>
          <w:szCs w:val="32"/>
        </w:rPr>
        <w:t>…</w:t>
      </w:r>
      <w:r w:rsidR="001D66D3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(</w:t>
      </w:r>
      <w:proofErr w:type="gramStart"/>
      <w:r w:rsidR="001D66D3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請帶擦腳</w:t>
      </w:r>
      <w:proofErr w:type="gramEnd"/>
      <w:r w:rsidR="001D66D3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巾)</w:t>
      </w:r>
    </w:p>
    <w:p w:rsidR="00071487" w:rsidRPr="00C12EE4" w:rsidRDefault="00071487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16:20~17:00 宜蘭名特產採購</w:t>
      </w:r>
    </w:p>
    <w:p w:rsidR="0075382E" w:rsidRPr="00C12EE4" w:rsidRDefault="002C3539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18:00~18:20 台北</w:t>
      </w:r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快樂賦歸             </w:t>
      </w:r>
    </w:p>
    <w:p w:rsidR="007C62E5" w:rsidRPr="00C12EE4" w:rsidRDefault="007C62E5" w:rsidP="007C62E5">
      <w:pPr>
        <w:spacing w:after="180" w:line="440" w:lineRule="exact"/>
        <w:contextualSpacing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685075" w:rsidRPr="00C12EE4" w:rsidRDefault="003A5303" w:rsidP="007C62E5">
      <w:pPr>
        <w:spacing w:after="180" w:line="440" w:lineRule="exact"/>
        <w:contextualSpacing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0000"/>
          <w:sz w:val="32"/>
          <w:szCs w:val="32"/>
        </w:rPr>
        <w:t>PS:請攜帶輕便鞋.健保卡.私人藥品.雨具.防</w:t>
      </w:r>
      <w:proofErr w:type="gramStart"/>
      <w:r w:rsidRPr="00C12EE4">
        <w:rPr>
          <w:rFonts w:asciiTheme="majorEastAsia" w:eastAsiaTheme="majorEastAsia" w:hAnsiTheme="majorEastAsia" w:hint="eastAsia"/>
          <w:b/>
          <w:color w:val="000000"/>
          <w:sz w:val="32"/>
          <w:szCs w:val="32"/>
        </w:rPr>
        <w:t>曬</w:t>
      </w:r>
      <w:proofErr w:type="gramEnd"/>
      <w:r w:rsidRPr="00C12EE4">
        <w:rPr>
          <w:rFonts w:asciiTheme="majorEastAsia" w:eastAsiaTheme="majorEastAsia" w:hAnsiTheme="majorEastAsia" w:hint="eastAsia"/>
          <w:b/>
          <w:color w:val="000000"/>
          <w:sz w:val="32"/>
          <w:szCs w:val="32"/>
        </w:rPr>
        <w:t>衣帽等…</w:t>
      </w: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7C62E5" w:rsidP="007C62E5">
      <w:pPr>
        <w:spacing w:line="500" w:lineRule="exact"/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C12EE4">
        <w:rPr>
          <w:rFonts w:asciiTheme="majorEastAsia" w:eastAsiaTheme="majorEastAsia" w:hAnsiTheme="majorEastAsia" w:hint="eastAsia"/>
          <w:b/>
          <w:sz w:val="36"/>
          <w:szCs w:val="36"/>
        </w:rPr>
        <w:t>太豐旅行社</w:t>
      </w:r>
      <w:proofErr w:type="gramEnd"/>
      <w:r w:rsidRPr="00C12EE4">
        <w:rPr>
          <w:rFonts w:asciiTheme="majorEastAsia" w:eastAsiaTheme="majorEastAsia" w:hAnsiTheme="majorEastAsia" w:hint="eastAsia"/>
          <w:b/>
          <w:sz w:val="36"/>
          <w:szCs w:val="36"/>
        </w:rPr>
        <w:t xml:space="preserve">有限公司  </w:t>
      </w:r>
      <w:hyperlink r:id="rId15" w:history="1">
        <w:r w:rsidRPr="00C12EE4">
          <w:rPr>
            <w:rFonts w:asciiTheme="majorEastAsia" w:eastAsiaTheme="majorEastAsia" w:hAnsiTheme="majorEastAsia" w:hint="eastAsia"/>
            <w:b/>
            <w:color w:val="0000FF" w:themeColor="hyperlink"/>
            <w:sz w:val="36"/>
            <w:szCs w:val="36"/>
            <w:u w:val="single"/>
          </w:rPr>
          <w:t>TEL:02-23581347</w:t>
        </w:r>
      </w:hyperlink>
      <w:r w:rsidRPr="00C12EE4">
        <w:rPr>
          <w:rFonts w:asciiTheme="majorEastAsia" w:eastAsiaTheme="majorEastAsia" w:hAnsiTheme="majorEastAsia" w:hint="eastAsia"/>
          <w:b/>
          <w:sz w:val="36"/>
          <w:szCs w:val="36"/>
        </w:rPr>
        <w:t xml:space="preserve"> FAX</w:t>
      </w:r>
      <w:proofErr w:type="gramStart"/>
      <w:r w:rsidRPr="00C12EE4">
        <w:rPr>
          <w:rFonts w:asciiTheme="majorEastAsia" w:eastAsiaTheme="majorEastAsia" w:hAnsiTheme="majorEastAsia" w:hint="eastAsia"/>
          <w:b/>
          <w:sz w:val="36"/>
          <w:szCs w:val="36"/>
        </w:rPr>
        <w:t>:02</w:t>
      </w:r>
      <w:proofErr w:type="gramEnd"/>
      <w:r w:rsidRPr="00C12EE4">
        <w:rPr>
          <w:rFonts w:asciiTheme="majorEastAsia" w:eastAsiaTheme="majorEastAsia" w:hAnsiTheme="majorEastAsia" w:hint="eastAsia"/>
          <w:b/>
          <w:sz w:val="36"/>
          <w:szCs w:val="36"/>
        </w:rPr>
        <w:t>-23957116</w:t>
      </w: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001B76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/>
          <w:b/>
          <w:noProof/>
          <w:color w:val="000000"/>
          <w:sz w:val="32"/>
          <w:szCs w:val="32"/>
        </w:rPr>
        <w:pict>
          <v:shape id="_x0000_s1027" type="#_x0000_t136" style="position:absolute;left:0;text-align:left;margin-left:67.95pt;margin-top:60.3pt;width:435.8pt;height:40.8pt;z-index:-251656192;mso-position-horizontal-relative:margin;mso-position-vertical-relative:margin" fillcolor="#9400ed" strokecolor="#002060" strokeweight="1pt">
            <v:fill color2="blue" angle="-90" colors="0 #a603ab;13763f #0819fb;22938f #1a8d48;34079f yellow;47841f #ee3f17;57672f #e81766;1 #a603ab" method="none" type="gradient"/>
            <v:shadow on="t" type="perspective" color="silver" opacity=".5" origin="-.5,.5" offset="0,0" matrix=",-56756f,,.5"/>
            <v:textpath style="font-family:&quot;華康方圓體W7(P)&quot;;font-size:28pt;font-weight:bold;v-text-reverse:t;v-text-kern:t" trim="t" fitpath="t" string="活力宜蘭~龜山朝日拉拉車漫遊"/>
            <w10:wrap type="square" anchorx="margin" anchory="margin"/>
          </v:shape>
        </w:pict>
      </w:r>
    </w:p>
    <w:p w:rsidR="00071487" w:rsidRPr="00C12EE4" w:rsidRDefault="00071487" w:rsidP="007C62E5">
      <w:pPr>
        <w:spacing w:after="180" w:line="380" w:lineRule="exact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費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用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預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估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明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細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表</w:t>
      </w: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4335"/>
        <w:gridCol w:w="1417"/>
        <w:gridCol w:w="1134"/>
        <w:gridCol w:w="2835"/>
      </w:tblGrid>
      <w:tr w:rsidR="003A5303" w:rsidRPr="00C12EE4" w:rsidTr="003A5303">
        <w:trPr>
          <w:trHeight w:hRule="exact"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項 目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摘              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個人單價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小  計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 xml:space="preserve">備          </w:t>
            </w:r>
            <w:proofErr w:type="gramStart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註</w:t>
            </w:r>
            <w:proofErr w:type="gramEnd"/>
          </w:p>
        </w:tc>
      </w:tr>
      <w:tr w:rsidR="003A5303" w:rsidRPr="00C12EE4" w:rsidTr="008F5049">
        <w:trPr>
          <w:trHeight w:val="9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交 通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C62E5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租用大型遊覽車車資(含過路</w:t>
            </w:r>
            <w:r w:rsidR="004E33E8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、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司機</w:t>
            </w:r>
            <w:r w:rsidR="007C62E5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、</w:t>
            </w:r>
            <w:r w:rsidR="00B86B54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領隊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服務費)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2C3539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375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071487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13000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line="300" w:lineRule="exact"/>
              <w:contextualSpacing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每車以</w:t>
            </w:r>
            <w:r w:rsidR="002C3539"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35</w:t>
            </w:r>
            <w:r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人</w:t>
            </w:r>
            <w:r w:rsidR="006739AE"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平均</w:t>
            </w:r>
            <w:r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計價</w:t>
            </w:r>
          </w:p>
          <w:p w:rsidR="003A5303" w:rsidRPr="00C12EE4" w:rsidRDefault="003A5303" w:rsidP="007815E0">
            <w:pPr>
              <w:spacing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FF0000"/>
                <w:sz w:val="30"/>
                <w:szCs w:val="30"/>
              </w:rPr>
              <w:t>(車資以台計價)</w:t>
            </w:r>
          </w:p>
        </w:tc>
      </w:tr>
      <w:tr w:rsidR="0075382E" w:rsidRPr="00C12EE4" w:rsidTr="007815E0">
        <w:trPr>
          <w:trHeight w:val="83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82E" w:rsidRPr="00C12EE4" w:rsidRDefault="0075382E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門</w:t>
            </w:r>
            <w:r w:rsidR="0056378B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 xml:space="preserve"> 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票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2E" w:rsidRPr="00C12EE4" w:rsidRDefault="007F38ED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龜</w:t>
            </w:r>
            <w:r w:rsidR="0075382E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山朝日</w:t>
            </w:r>
            <w:proofErr w:type="gramStart"/>
            <w:r w:rsidR="0075382E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拉</w:t>
            </w:r>
            <w:proofErr w:type="gramEnd"/>
            <w:r w:rsidR="0075382E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拉車+DIY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2E" w:rsidRPr="00C12EE4" w:rsidRDefault="002C3539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2E" w:rsidRPr="00C12EE4" w:rsidRDefault="0075382E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382E" w:rsidRPr="00C12EE4" w:rsidRDefault="007815E0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25"/>
                <w:szCs w:val="25"/>
              </w:rPr>
            </w:pPr>
            <w:proofErr w:type="gramStart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25"/>
                <w:szCs w:val="25"/>
              </w:rPr>
              <w:t>濾掛式</w:t>
            </w:r>
            <w:proofErr w:type="gramEnd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25"/>
                <w:szCs w:val="25"/>
              </w:rPr>
              <w:t>咖啡DIY/或牛舌餅DIY(二擇</w:t>
            </w:r>
            <w:proofErr w:type="gramStart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25"/>
                <w:szCs w:val="25"/>
              </w:rPr>
              <w:t>一</w:t>
            </w:r>
            <w:proofErr w:type="gramEnd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25"/>
                <w:szCs w:val="25"/>
              </w:rPr>
              <w:t>)</w:t>
            </w:r>
          </w:p>
        </w:tc>
      </w:tr>
      <w:tr w:rsidR="007C62E5" w:rsidRPr="00C12EE4" w:rsidTr="001D66D3">
        <w:trPr>
          <w:trHeight w:hRule="exact" w:val="575"/>
        </w:trPr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7C62E5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proofErr w:type="gramStart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餐 膳</w:t>
            </w:r>
            <w:proofErr w:type="gramEnd"/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7C62E5" w:rsidP="001D66D3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午餐@</w:t>
            </w:r>
            <w:r w:rsidR="002C3539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3100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/桌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2C3539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310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7C62E5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2C3539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每桌10人.</w:t>
            </w:r>
            <w:r w:rsidR="007C62E5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素食另計</w:t>
            </w:r>
          </w:p>
        </w:tc>
      </w:tr>
      <w:tr w:rsidR="00F14BFB" w:rsidRPr="00C12EE4" w:rsidTr="007C62E5">
        <w:trPr>
          <w:trHeight w:hRule="exact" w:val="61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BFB" w:rsidRPr="00C12EE4" w:rsidRDefault="00F14BFB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其他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BFB" w:rsidRPr="00C12EE4" w:rsidRDefault="00F14BFB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200萬</w:t>
            </w:r>
            <w:r w:rsidR="00041B89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旅遊</w:t>
            </w:r>
            <w:r w:rsidR="008808FC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責任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險含20萬醫療.</w:t>
            </w:r>
            <w:r w:rsidRPr="00C12EE4">
              <w:rPr>
                <w:rFonts w:asciiTheme="majorEastAsia" w:eastAsiaTheme="majorEastAsia" w:hAnsiTheme="major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BFB" w:rsidRPr="00C12EE4" w:rsidRDefault="002C3539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6</w:t>
            </w:r>
            <w:r w:rsidR="008808FC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BFB" w:rsidRPr="00C12EE4" w:rsidRDefault="00F14BFB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BFB" w:rsidRPr="00C12EE4" w:rsidRDefault="00F14BFB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</w:p>
        </w:tc>
      </w:tr>
      <w:tr w:rsidR="003A5303" w:rsidRPr="00C12EE4" w:rsidTr="001D66D3">
        <w:trPr>
          <w:trHeight w:hRule="exact" w:val="66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共 計</w:t>
            </w:r>
          </w:p>
        </w:tc>
        <w:tc>
          <w:tcPr>
            <w:tcW w:w="9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C62E5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每人活動費用預估 $</w:t>
            </w:r>
            <w:r w:rsidR="002C3539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995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元</w:t>
            </w:r>
          </w:p>
        </w:tc>
      </w:tr>
    </w:tbl>
    <w:p w:rsidR="003A5303" w:rsidRPr="00C12EE4" w:rsidRDefault="003A5303" w:rsidP="007815E0">
      <w:pPr>
        <w:spacing w:line="300" w:lineRule="exact"/>
        <w:contextualSpacing/>
        <w:rPr>
          <w:rFonts w:asciiTheme="majorEastAsia" w:eastAsiaTheme="majorEastAsia" w:hAnsiTheme="majorEastAsia"/>
          <w:noProof/>
          <w:sz w:val="30"/>
          <w:szCs w:val="30"/>
        </w:rPr>
      </w:pP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注意事項: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1.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>請穿著輕便鞋.攜帶健保卡.私人藥品.雨具.防</w:t>
      </w:r>
      <w:proofErr w:type="gramStart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曬</w:t>
      </w:r>
      <w:proofErr w:type="gramEnd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油等…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2.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>服裝穿著以舒適為宜，盡量穿布鞋。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3.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>團體活動請務必注意所宣佈之上車時間地點。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4.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>請攜帶一顆年輕的心，共享歡樂假期。</w:t>
      </w:r>
    </w:p>
    <w:p w:rsidR="007C62E5" w:rsidRPr="007C62E5" w:rsidRDefault="007C62E5" w:rsidP="007C62E5">
      <w:pPr>
        <w:spacing w:after="180" w:line="320" w:lineRule="exact"/>
        <w:jc w:val="both"/>
        <w:rPr>
          <w:rFonts w:ascii="標楷體" w:eastAsia="標楷體" w:hAnsi="標楷體"/>
          <w:b/>
          <w:bCs/>
          <w:color w:val="000000"/>
          <w:sz w:val="32"/>
          <w:szCs w:val="32"/>
        </w:rPr>
      </w:pP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4384" behindDoc="0" locked="0" layoutInCell="1" allowOverlap="1" wp14:anchorId="68631661" wp14:editId="3C5E7DED">
            <wp:simplePos x="0" y="0"/>
            <wp:positionH relativeFrom="column">
              <wp:posOffset>-80010</wp:posOffset>
            </wp:positionH>
            <wp:positionV relativeFrom="paragraph">
              <wp:posOffset>3175</wp:posOffset>
            </wp:positionV>
            <wp:extent cx="1278255" cy="850265"/>
            <wp:effectExtent l="0" t="0" r="0" b="6985"/>
            <wp:wrapNone/>
            <wp:docPr id="7" name="圖片 7" descr="1玩太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1玩太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 xml:space="preserve">                </w:t>
      </w:r>
      <w:proofErr w:type="gramStart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太豐觀光</w:t>
      </w:r>
      <w:proofErr w:type="gramEnd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 xml:space="preserve">交通(股)公司  </w:t>
      </w:r>
      <w:proofErr w:type="gramStart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太</w:t>
      </w:r>
      <w:proofErr w:type="gramEnd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豐旅行社有限公司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 xml:space="preserve">                  臺北市北平東路24號3樓之3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</w:r>
    </w:p>
    <w:p w:rsidR="004E7CA6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 xml:space="preserve">             旅遊、訂車 TEL：02-2358-1347  FAX：02-2395-7116</w:t>
      </w:r>
    </w:p>
    <w:sectPr w:rsidR="004E7CA6" w:rsidRPr="00C12EE4" w:rsidSect="008808FC">
      <w:headerReference w:type="default" r:id="rId17"/>
      <w:pgSz w:w="11906" w:h="16838"/>
      <w:pgMar w:top="284" w:right="282" w:bottom="142" w:left="567" w:header="510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76" w:rsidRDefault="00001B76">
      <w:r>
        <w:separator/>
      </w:r>
    </w:p>
  </w:endnote>
  <w:endnote w:type="continuationSeparator" w:id="0">
    <w:p w:rsidR="00001B76" w:rsidRDefault="0000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76" w:rsidRDefault="00001B76">
      <w:r>
        <w:separator/>
      </w:r>
    </w:p>
  </w:footnote>
  <w:footnote w:type="continuationSeparator" w:id="0">
    <w:p w:rsidR="00001B76" w:rsidRDefault="00001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ED1" w:rsidRDefault="008808FC">
    <w:pPr>
      <w:pStyle w:val="a3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003B75C" wp14:editId="299DFF81">
          <wp:simplePos x="0" y="0"/>
          <wp:positionH relativeFrom="column">
            <wp:posOffset>3710940</wp:posOffset>
          </wp:positionH>
          <wp:positionV relativeFrom="paragraph">
            <wp:posOffset>-229235</wp:posOffset>
          </wp:positionV>
          <wp:extent cx="3429000" cy="657225"/>
          <wp:effectExtent l="0" t="0" r="0" b="9525"/>
          <wp:wrapTight wrapText="bothSides">
            <wp:wrapPolygon edited="0">
              <wp:start x="0" y="0"/>
              <wp:lineTo x="0" y="21287"/>
              <wp:lineTo x="21480" y="21287"/>
              <wp:lineTo x="21480" y="0"/>
              <wp:lineTo x="0" y="0"/>
            </wp:wrapPolygon>
          </wp:wrapTight>
          <wp:docPr id="18" name="圖片 18" descr="LOGO附圖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附圖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36"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4E71">
      <w:rPr>
        <w:noProof/>
      </w:rPr>
      <w:drawing>
        <wp:anchor distT="0" distB="0" distL="114300" distR="114300" simplePos="0" relativeHeight="251658752" behindDoc="0" locked="0" layoutInCell="1" allowOverlap="1" wp14:anchorId="08B1B51B" wp14:editId="247D8FD5">
          <wp:simplePos x="0" y="0"/>
          <wp:positionH relativeFrom="column">
            <wp:posOffset>-321310</wp:posOffset>
          </wp:positionH>
          <wp:positionV relativeFrom="paragraph">
            <wp:posOffset>-251883</wp:posOffset>
          </wp:positionV>
          <wp:extent cx="5050790" cy="676275"/>
          <wp:effectExtent l="0" t="0" r="0" b="9525"/>
          <wp:wrapNone/>
          <wp:docPr id="17" name="圖片 17" descr="玩到太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玩到太豐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5079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0A0"/>
    <w:multiLevelType w:val="hybridMultilevel"/>
    <w:tmpl w:val="B390086C"/>
    <w:lvl w:ilvl="0" w:tplc="7BF0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A26C4B"/>
    <w:multiLevelType w:val="hybridMultilevel"/>
    <w:tmpl w:val="DB0AB040"/>
    <w:lvl w:ilvl="0" w:tplc="315E40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FF"/>
    <w:rsid w:val="000017ED"/>
    <w:rsid w:val="00001B76"/>
    <w:rsid w:val="000040A3"/>
    <w:rsid w:val="000148CD"/>
    <w:rsid w:val="00023692"/>
    <w:rsid w:val="00024E34"/>
    <w:rsid w:val="00025AA4"/>
    <w:rsid w:val="00032A0F"/>
    <w:rsid w:val="00040890"/>
    <w:rsid w:val="00041B89"/>
    <w:rsid w:val="000428C6"/>
    <w:rsid w:val="00053C80"/>
    <w:rsid w:val="0005529C"/>
    <w:rsid w:val="00056D23"/>
    <w:rsid w:val="00061270"/>
    <w:rsid w:val="000656FA"/>
    <w:rsid w:val="00066D87"/>
    <w:rsid w:val="00071487"/>
    <w:rsid w:val="00072DAF"/>
    <w:rsid w:val="00074667"/>
    <w:rsid w:val="00076664"/>
    <w:rsid w:val="0008516E"/>
    <w:rsid w:val="0009175E"/>
    <w:rsid w:val="00093832"/>
    <w:rsid w:val="000975D3"/>
    <w:rsid w:val="000A5D98"/>
    <w:rsid w:val="000B182D"/>
    <w:rsid w:val="000B3D9F"/>
    <w:rsid w:val="000B6F7F"/>
    <w:rsid w:val="000B7EBD"/>
    <w:rsid w:val="000C219B"/>
    <w:rsid w:val="000C32FF"/>
    <w:rsid w:val="000C5CEF"/>
    <w:rsid w:val="000C68E2"/>
    <w:rsid w:val="000E4772"/>
    <w:rsid w:val="000E5863"/>
    <w:rsid w:val="000E6955"/>
    <w:rsid w:val="000F03C0"/>
    <w:rsid w:val="000F2B92"/>
    <w:rsid w:val="000F60FA"/>
    <w:rsid w:val="000F7946"/>
    <w:rsid w:val="001143B2"/>
    <w:rsid w:val="001167DD"/>
    <w:rsid w:val="001231E6"/>
    <w:rsid w:val="001236F5"/>
    <w:rsid w:val="00124559"/>
    <w:rsid w:val="00130E63"/>
    <w:rsid w:val="00135F4A"/>
    <w:rsid w:val="00137C09"/>
    <w:rsid w:val="001435C6"/>
    <w:rsid w:val="00143E80"/>
    <w:rsid w:val="001548DC"/>
    <w:rsid w:val="001576FB"/>
    <w:rsid w:val="00157815"/>
    <w:rsid w:val="001655EB"/>
    <w:rsid w:val="001667ED"/>
    <w:rsid w:val="0017528D"/>
    <w:rsid w:val="00175804"/>
    <w:rsid w:val="00176134"/>
    <w:rsid w:val="001801FD"/>
    <w:rsid w:val="0018129A"/>
    <w:rsid w:val="00184CC6"/>
    <w:rsid w:val="001853D4"/>
    <w:rsid w:val="00193C27"/>
    <w:rsid w:val="00194724"/>
    <w:rsid w:val="001A0424"/>
    <w:rsid w:val="001A0DBD"/>
    <w:rsid w:val="001A26B2"/>
    <w:rsid w:val="001B1C0F"/>
    <w:rsid w:val="001B1CFB"/>
    <w:rsid w:val="001C6CB8"/>
    <w:rsid w:val="001C7D2B"/>
    <w:rsid w:val="001D1068"/>
    <w:rsid w:val="001D3968"/>
    <w:rsid w:val="001D5C62"/>
    <w:rsid w:val="001D66D3"/>
    <w:rsid w:val="001D6A4B"/>
    <w:rsid w:val="001F23A3"/>
    <w:rsid w:val="001F4081"/>
    <w:rsid w:val="00200C0C"/>
    <w:rsid w:val="0020337D"/>
    <w:rsid w:val="00203FEB"/>
    <w:rsid w:val="0020791D"/>
    <w:rsid w:val="00210D41"/>
    <w:rsid w:val="00211185"/>
    <w:rsid w:val="00211B41"/>
    <w:rsid w:val="002148B2"/>
    <w:rsid w:val="002160FE"/>
    <w:rsid w:val="00217DE7"/>
    <w:rsid w:val="00220685"/>
    <w:rsid w:val="002364FE"/>
    <w:rsid w:val="00246768"/>
    <w:rsid w:val="0024719C"/>
    <w:rsid w:val="00250A04"/>
    <w:rsid w:val="00251F39"/>
    <w:rsid w:val="002550B5"/>
    <w:rsid w:val="002557F1"/>
    <w:rsid w:val="00257B33"/>
    <w:rsid w:val="002611BB"/>
    <w:rsid w:val="002659F2"/>
    <w:rsid w:val="00272FC7"/>
    <w:rsid w:val="00274F56"/>
    <w:rsid w:val="002B37C0"/>
    <w:rsid w:val="002B4831"/>
    <w:rsid w:val="002C3539"/>
    <w:rsid w:val="002C61E8"/>
    <w:rsid w:val="002C6EE4"/>
    <w:rsid w:val="002D0B7E"/>
    <w:rsid w:val="002D2A35"/>
    <w:rsid w:val="002D66A5"/>
    <w:rsid w:val="002E0174"/>
    <w:rsid w:val="002E2675"/>
    <w:rsid w:val="002E3786"/>
    <w:rsid w:val="002E410E"/>
    <w:rsid w:val="002F175B"/>
    <w:rsid w:val="002F47AE"/>
    <w:rsid w:val="002F7E75"/>
    <w:rsid w:val="00301195"/>
    <w:rsid w:val="00305D8F"/>
    <w:rsid w:val="0030650F"/>
    <w:rsid w:val="0031250C"/>
    <w:rsid w:val="00323CD2"/>
    <w:rsid w:val="00326FC2"/>
    <w:rsid w:val="00344991"/>
    <w:rsid w:val="00345468"/>
    <w:rsid w:val="003469AE"/>
    <w:rsid w:val="00346A76"/>
    <w:rsid w:val="00347CFA"/>
    <w:rsid w:val="0035216F"/>
    <w:rsid w:val="003542B8"/>
    <w:rsid w:val="00356F65"/>
    <w:rsid w:val="003601E3"/>
    <w:rsid w:val="003633F9"/>
    <w:rsid w:val="0036614B"/>
    <w:rsid w:val="003745D6"/>
    <w:rsid w:val="00382A0E"/>
    <w:rsid w:val="00386323"/>
    <w:rsid w:val="00390A09"/>
    <w:rsid w:val="00392126"/>
    <w:rsid w:val="00393DD6"/>
    <w:rsid w:val="00394341"/>
    <w:rsid w:val="003968AA"/>
    <w:rsid w:val="00396C9C"/>
    <w:rsid w:val="00397E46"/>
    <w:rsid w:val="003A17AB"/>
    <w:rsid w:val="003A276D"/>
    <w:rsid w:val="003A5303"/>
    <w:rsid w:val="003A7DCA"/>
    <w:rsid w:val="003C3DFF"/>
    <w:rsid w:val="003C5988"/>
    <w:rsid w:val="003C6540"/>
    <w:rsid w:val="003D1A72"/>
    <w:rsid w:val="003D3EAE"/>
    <w:rsid w:val="003E16BB"/>
    <w:rsid w:val="003E19D7"/>
    <w:rsid w:val="003F374E"/>
    <w:rsid w:val="003F5242"/>
    <w:rsid w:val="003F6B55"/>
    <w:rsid w:val="003F6FF7"/>
    <w:rsid w:val="00400562"/>
    <w:rsid w:val="00401E86"/>
    <w:rsid w:val="0040201A"/>
    <w:rsid w:val="004022C4"/>
    <w:rsid w:val="004035FF"/>
    <w:rsid w:val="00407609"/>
    <w:rsid w:val="004154AC"/>
    <w:rsid w:val="0041561D"/>
    <w:rsid w:val="0043781F"/>
    <w:rsid w:val="00437822"/>
    <w:rsid w:val="00457656"/>
    <w:rsid w:val="004605BD"/>
    <w:rsid w:val="00461045"/>
    <w:rsid w:val="00462DE0"/>
    <w:rsid w:val="00464A7A"/>
    <w:rsid w:val="004667A0"/>
    <w:rsid w:val="00466AFC"/>
    <w:rsid w:val="004676C6"/>
    <w:rsid w:val="004710D2"/>
    <w:rsid w:val="00473D36"/>
    <w:rsid w:val="0047602A"/>
    <w:rsid w:val="00485EC9"/>
    <w:rsid w:val="00494AF4"/>
    <w:rsid w:val="004A68DF"/>
    <w:rsid w:val="004A69F9"/>
    <w:rsid w:val="004A7B11"/>
    <w:rsid w:val="004B1131"/>
    <w:rsid w:val="004B3BF2"/>
    <w:rsid w:val="004B4641"/>
    <w:rsid w:val="004B648D"/>
    <w:rsid w:val="004C3DED"/>
    <w:rsid w:val="004C6449"/>
    <w:rsid w:val="004C7A96"/>
    <w:rsid w:val="004D6121"/>
    <w:rsid w:val="004E0329"/>
    <w:rsid w:val="004E33E8"/>
    <w:rsid w:val="004E7CA6"/>
    <w:rsid w:val="004F2D24"/>
    <w:rsid w:val="004F467B"/>
    <w:rsid w:val="004F5198"/>
    <w:rsid w:val="004F6B71"/>
    <w:rsid w:val="004F6ECD"/>
    <w:rsid w:val="004F7425"/>
    <w:rsid w:val="00501DFD"/>
    <w:rsid w:val="00503782"/>
    <w:rsid w:val="00506064"/>
    <w:rsid w:val="00507717"/>
    <w:rsid w:val="005100E8"/>
    <w:rsid w:val="0051056E"/>
    <w:rsid w:val="005130B3"/>
    <w:rsid w:val="00513E6D"/>
    <w:rsid w:val="005174B9"/>
    <w:rsid w:val="00517649"/>
    <w:rsid w:val="00517FEB"/>
    <w:rsid w:val="0052220D"/>
    <w:rsid w:val="00534623"/>
    <w:rsid w:val="00540168"/>
    <w:rsid w:val="00544B1E"/>
    <w:rsid w:val="005472E1"/>
    <w:rsid w:val="00551BAC"/>
    <w:rsid w:val="00552F89"/>
    <w:rsid w:val="00555548"/>
    <w:rsid w:val="0056378B"/>
    <w:rsid w:val="00565F8F"/>
    <w:rsid w:val="00582806"/>
    <w:rsid w:val="00584EF9"/>
    <w:rsid w:val="0058651E"/>
    <w:rsid w:val="00586936"/>
    <w:rsid w:val="0058760B"/>
    <w:rsid w:val="00595EBF"/>
    <w:rsid w:val="0059613C"/>
    <w:rsid w:val="005A3394"/>
    <w:rsid w:val="005A441B"/>
    <w:rsid w:val="005C0DF4"/>
    <w:rsid w:val="005C252A"/>
    <w:rsid w:val="005C3F6A"/>
    <w:rsid w:val="005C4903"/>
    <w:rsid w:val="005E5587"/>
    <w:rsid w:val="005F28F1"/>
    <w:rsid w:val="005F2A9E"/>
    <w:rsid w:val="005F483C"/>
    <w:rsid w:val="00602BDD"/>
    <w:rsid w:val="00603454"/>
    <w:rsid w:val="00605B98"/>
    <w:rsid w:val="00606D9D"/>
    <w:rsid w:val="00607FCE"/>
    <w:rsid w:val="00615228"/>
    <w:rsid w:val="00615941"/>
    <w:rsid w:val="00617469"/>
    <w:rsid w:val="00617ADE"/>
    <w:rsid w:val="00633D8C"/>
    <w:rsid w:val="0063752F"/>
    <w:rsid w:val="006462B8"/>
    <w:rsid w:val="006475B9"/>
    <w:rsid w:val="006506C1"/>
    <w:rsid w:val="0065164C"/>
    <w:rsid w:val="00651C41"/>
    <w:rsid w:val="00653255"/>
    <w:rsid w:val="0065739A"/>
    <w:rsid w:val="006603C7"/>
    <w:rsid w:val="006739AE"/>
    <w:rsid w:val="00685075"/>
    <w:rsid w:val="00685155"/>
    <w:rsid w:val="00686E2A"/>
    <w:rsid w:val="0069387B"/>
    <w:rsid w:val="006A3CA1"/>
    <w:rsid w:val="006A48B1"/>
    <w:rsid w:val="006B1655"/>
    <w:rsid w:val="006B3D9C"/>
    <w:rsid w:val="006C11E2"/>
    <w:rsid w:val="006D7862"/>
    <w:rsid w:val="006E0DF4"/>
    <w:rsid w:val="006E23C2"/>
    <w:rsid w:val="006E2A16"/>
    <w:rsid w:val="006E726C"/>
    <w:rsid w:val="006F0CFA"/>
    <w:rsid w:val="006F24B5"/>
    <w:rsid w:val="00700565"/>
    <w:rsid w:val="007041F8"/>
    <w:rsid w:val="0070689B"/>
    <w:rsid w:val="0070692B"/>
    <w:rsid w:val="00713A70"/>
    <w:rsid w:val="0071643E"/>
    <w:rsid w:val="00716840"/>
    <w:rsid w:val="0071711C"/>
    <w:rsid w:val="007221E5"/>
    <w:rsid w:val="00723246"/>
    <w:rsid w:val="007271D0"/>
    <w:rsid w:val="007314FB"/>
    <w:rsid w:val="00731848"/>
    <w:rsid w:val="00742B2A"/>
    <w:rsid w:val="00746167"/>
    <w:rsid w:val="0075382E"/>
    <w:rsid w:val="007541BA"/>
    <w:rsid w:val="00755EBE"/>
    <w:rsid w:val="00757D51"/>
    <w:rsid w:val="00761153"/>
    <w:rsid w:val="00762782"/>
    <w:rsid w:val="0077587C"/>
    <w:rsid w:val="0077657E"/>
    <w:rsid w:val="00780297"/>
    <w:rsid w:val="007815E0"/>
    <w:rsid w:val="0078323F"/>
    <w:rsid w:val="00791E13"/>
    <w:rsid w:val="00791E19"/>
    <w:rsid w:val="0079483E"/>
    <w:rsid w:val="00795D3A"/>
    <w:rsid w:val="00796302"/>
    <w:rsid w:val="0079755E"/>
    <w:rsid w:val="007A177C"/>
    <w:rsid w:val="007A440D"/>
    <w:rsid w:val="007C142C"/>
    <w:rsid w:val="007C159C"/>
    <w:rsid w:val="007C62C1"/>
    <w:rsid w:val="007C62E5"/>
    <w:rsid w:val="007C6C64"/>
    <w:rsid w:val="007D3843"/>
    <w:rsid w:val="007D71F2"/>
    <w:rsid w:val="007E1801"/>
    <w:rsid w:val="007E435A"/>
    <w:rsid w:val="007F0833"/>
    <w:rsid w:val="007F2561"/>
    <w:rsid w:val="007F38ED"/>
    <w:rsid w:val="007F588F"/>
    <w:rsid w:val="008010A1"/>
    <w:rsid w:val="008079A5"/>
    <w:rsid w:val="008178F3"/>
    <w:rsid w:val="00817CBF"/>
    <w:rsid w:val="008226F5"/>
    <w:rsid w:val="008261CA"/>
    <w:rsid w:val="00827C22"/>
    <w:rsid w:val="00835BD5"/>
    <w:rsid w:val="008416DF"/>
    <w:rsid w:val="00843374"/>
    <w:rsid w:val="0084660A"/>
    <w:rsid w:val="00850A95"/>
    <w:rsid w:val="00853936"/>
    <w:rsid w:val="008556BF"/>
    <w:rsid w:val="0085582B"/>
    <w:rsid w:val="00855BC5"/>
    <w:rsid w:val="00857B2C"/>
    <w:rsid w:val="00861E92"/>
    <w:rsid w:val="00863DE2"/>
    <w:rsid w:val="008661E6"/>
    <w:rsid w:val="00867E4E"/>
    <w:rsid w:val="00872BC9"/>
    <w:rsid w:val="008808FC"/>
    <w:rsid w:val="00880BA9"/>
    <w:rsid w:val="0088701F"/>
    <w:rsid w:val="00890B60"/>
    <w:rsid w:val="00894C1F"/>
    <w:rsid w:val="00897CEA"/>
    <w:rsid w:val="008A3AA7"/>
    <w:rsid w:val="008A4C16"/>
    <w:rsid w:val="008A5208"/>
    <w:rsid w:val="008B0675"/>
    <w:rsid w:val="008B29BE"/>
    <w:rsid w:val="008B4BDE"/>
    <w:rsid w:val="008B69B6"/>
    <w:rsid w:val="008B74A9"/>
    <w:rsid w:val="008B7A99"/>
    <w:rsid w:val="008C0882"/>
    <w:rsid w:val="008C19B0"/>
    <w:rsid w:val="008C2E86"/>
    <w:rsid w:val="008C51E5"/>
    <w:rsid w:val="008D54C6"/>
    <w:rsid w:val="008E092E"/>
    <w:rsid w:val="008E1844"/>
    <w:rsid w:val="008E4841"/>
    <w:rsid w:val="008E7C59"/>
    <w:rsid w:val="008F0FDF"/>
    <w:rsid w:val="008F4393"/>
    <w:rsid w:val="008F5049"/>
    <w:rsid w:val="00901313"/>
    <w:rsid w:val="00901AB4"/>
    <w:rsid w:val="00901C7F"/>
    <w:rsid w:val="00906690"/>
    <w:rsid w:val="00906B39"/>
    <w:rsid w:val="0091302E"/>
    <w:rsid w:val="00915A4F"/>
    <w:rsid w:val="00920973"/>
    <w:rsid w:val="00922D1A"/>
    <w:rsid w:val="0092413C"/>
    <w:rsid w:val="00925F8B"/>
    <w:rsid w:val="009277F7"/>
    <w:rsid w:val="00930EAC"/>
    <w:rsid w:val="00940010"/>
    <w:rsid w:val="00941EC4"/>
    <w:rsid w:val="00946390"/>
    <w:rsid w:val="00957311"/>
    <w:rsid w:val="009767E8"/>
    <w:rsid w:val="00980217"/>
    <w:rsid w:val="00984F75"/>
    <w:rsid w:val="0098672E"/>
    <w:rsid w:val="00991EED"/>
    <w:rsid w:val="00995E12"/>
    <w:rsid w:val="009A2397"/>
    <w:rsid w:val="009A28DE"/>
    <w:rsid w:val="009A50F5"/>
    <w:rsid w:val="009B2B25"/>
    <w:rsid w:val="009C4109"/>
    <w:rsid w:val="009C4F32"/>
    <w:rsid w:val="009C6F26"/>
    <w:rsid w:val="009D1D2F"/>
    <w:rsid w:val="009D63AD"/>
    <w:rsid w:val="009E6538"/>
    <w:rsid w:val="009F1F3D"/>
    <w:rsid w:val="009F245F"/>
    <w:rsid w:val="009F7F5F"/>
    <w:rsid w:val="00A020D7"/>
    <w:rsid w:val="00A03DC4"/>
    <w:rsid w:val="00A077F2"/>
    <w:rsid w:val="00A10B91"/>
    <w:rsid w:val="00A12BA5"/>
    <w:rsid w:val="00A173F1"/>
    <w:rsid w:val="00A22F74"/>
    <w:rsid w:val="00A24354"/>
    <w:rsid w:val="00A273CA"/>
    <w:rsid w:val="00A27B09"/>
    <w:rsid w:val="00A345FB"/>
    <w:rsid w:val="00A352CE"/>
    <w:rsid w:val="00A40702"/>
    <w:rsid w:val="00A612BC"/>
    <w:rsid w:val="00A6683A"/>
    <w:rsid w:val="00A674B2"/>
    <w:rsid w:val="00A7435D"/>
    <w:rsid w:val="00A864C8"/>
    <w:rsid w:val="00A86931"/>
    <w:rsid w:val="00A91663"/>
    <w:rsid w:val="00AA3B3B"/>
    <w:rsid w:val="00AA3EEA"/>
    <w:rsid w:val="00AA4E86"/>
    <w:rsid w:val="00AA6932"/>
    <w:rsid w:val="00AB060D"/>
    <w:rsid w:val="00AB5320"/>
    <w:rsid w:val="00AC0A5F"/>
    <w:rsid w:val="00AC37DA"/>
    <w:rsid w:val="00AC3C43"/>
    <w:rsid w:val="00AC4B6C"/>
    <w:rsid w:val="00AC5320"/>
    <w:rsid w:val="00AC7A5B"/>
    <w:rsid w:val="00AD3261"/>
    <w:rsid w:val="00AD4BAB"/>
    <w:rsid w:val="00AD58E0"/>
    <w:rsid w:val="00AE0CE7"/>
    <w:rsid w:val="00AE1486"/>
    <w:rsid w:val="00AF47F2"/>
    <w:rsid w:val="00B014F5"/>
    <w:rsid w:val="00B01A8A"/>
    <w:rsid w:val="00B01CE4"/>
    <w:rsid w:val="00B050A0"/>
    <w:rsid w:val="00B13634"/>
    <w:rsid w:val="00B175EB"/>
    <w:rsid w:val="00B1784B"/>
    <w:rsid w:val="00B21A9D"/>
    <w:rsid w:val="00B23B55"/>
    <w:rsid w:val="00B245E0"/>
    <w:rsid w:val="00B25890"/>
    <w:rsid w:val="00B26C6F"/>
    <w:rsid w:val="00B2779D"/>
    <w:rsid w:val="00B32B61"/>
    <w:rsid w:val="00B35699"/>
    <w:rsid w:val="00B3777B"/>
    <w:rsid w:val="00B40E90"/>
    <w:rsid w:val="00B417B6"/>
    <w:rsid w:val="00B429FA"/>
    <w:rsid w:val="00B433AB"/>
    <w:rsid w:val="00B5147B"/>
    <w:rsid w:val="00B51730"/>
    <w:rsid w:val="00B51EEA"/>
    <w:rsid w:val="00B527B7"/>
    <w:rsid w:val="00B535A0"/>
    <w:rsid w:val="00B5474B"/>
    <w:rsid w:val="00B574D0"/>
    <w:rsid w:val="00B7328F"/>
    <w:rsid w:val="00B76567"/>
    <w:rsid w:val="00B81565"/>
    <w:rsid w:val="00B82392"/>
    <w:rsid w:val="00B8251F"/>
    <w:rsid w:val="00B849B8"/>
    <w:rsid w:val="00B85770"/>
    <w:rsid w:val="00B86B54"/>
    <w:rsid w:val="00B97F70"/>
    <w:rsid w:val="00BA7348"/>
    <w:rsid w:val="00BA7E87"/>
    <w:rsid w:val="00BB3E13"/>
    <w:rsid w:val="00BB4A92"/>
    <w:rsid w:val="00BC00C4"/>
    <w:rsid w:val="00BC11FE"/>
    <w:rsid w:val="00BC526E"/>
    <w:rsid w:val="00BD0108"/>
    <w:rsid w:val="00BD5CD6"/>
    <w:rsid w:val="00BE14F7"/>
    <w:rsid w:val="00BE1D45"/>
    <w:rsid w:val="00BE7922"/>
    <w:rsid w:val="00BF0DCB"/>
    <w:rsid w:val="00BF15F3"/>
    <w:rsid w:val="00BF3200"/>
    <w:rsid w:val="00BF35E8"/>
    <w:rsid w:val="00BF3FF9"/>
    <w:rsid w:val="00BF7C74"/>
    <w:rsid w:val="00C02975"/>
    <w:rsid w:val="00C12EE4"/>
    <w:rsid w:val="00C14E71"/>
    <w:rsid w:val="00C20467"/>
    <w:rsid w:val="00C20D5A"/>
    <w:rsid w:val="00C24345"/>
    <w:rsid w:val="00C25770"/>
    <w:rsid w:val="00C26364"/>
    <w:rsid w:val="00C34E08"/>
    <w:rsid w:val="00C35DC9"/>
    <w:rsid w:val="00C35ED1"/>
    <w:rsid w:val="00C40046"/>
    <w:rsid w:val="00C40B8F"/>
    <w:rsid w:val="00C40F88"/>
    <w:rsid w:val="00C42D9F"/>
    <w:rsid w:val="00C52093"/>
    <w:rsid w:val="00C67B0E"/>
    <w:rsid w:val="00C7457C"/>
    <w:rsid w:val="00C75967"/>
    <w:rsid w:val="00C811F5"/>
    <w:rsid w:val="00C82712"/>
    <w:rsid w:val="00C90341"/>
    <w:rsid w:val="00C90EE4"/>
    <w:rsid w:val="00C95EC5"/>
    <w:rsid w:val="00C9634F"/>
    <w:rsid w:val="00CA3A95"/>
    <w:rsid w:val="00CB0D36"/>
    <w:rsid w:val="00CB68C7"/>
    <w:rsid w:val="00CB73FD"/>
    <w:rsid w:val="00CB7F98"/>
    <w:rsid w:val="00CC13E2"/>
    <w:rsid w:val="00CC426C"/>
    <w:rsid w:val="00CC50CF"/>
    <w:rsid w:val="00CD788F"/>
    <w:rsid w:val="00CD79F4"/>
    <w:rsid w:val="00CE4203"/>
    <w:rsid w:val="00CE6B55"/>
    <w:rsid w:val="00CF055D"/>
    <w:rsid w:val="00CF3ED0"/>
    <w:rsid w:val="00D0032C"/>
    <w:rsid w:val="00D0295A"/>
    <w:rsid w:val="00D1262F"/>
    <w:rsid w:val="00D139C7"/>
    <w:rsid w:val="00D13E68"/>
    <w:rsid w:val="00D150A9"/>
    <w:rsid w:val="00D215A8"/>
    <w:rsid w:val="00D256C6"/>
    <w:rsid w:val="00D25EB6"/>
    <w:rsid w:val="00D2686B"/>
    <w:rsid w:val="00D304E3"/>
    <w:rsid w:val="00D32254"/>
    <w:rsid w:val="00D33670"/>
    <w:rsid w:val="00D36BFF"/>
    <w:rsid w:val="00D3763B"/>
    <w:rsid w:val="00D461F5"/>
    <w:rsid w:val="00D5143C"/>
    <w:rsid w:val="00D65B7C"/>
    <w:rsid w:val="00D969D7"/>
    <w:rsid w:val="00D96DF2"/>
    <w:rsid w:val="00D9702C"/>
    <w:rsid w:val="00D9736C"/>
    <w:rsid w:val="00D97C11"/>
    <w:rsid w:val="00DA280E"/>
    <w:rsid w:val="00DA7A03"/>
    <w:rsid w:val="00DB1325"/>
    <w:rsid w:val="00DB1B26"/>
    <w:rsid w:val="00DB3E56"/>
    <w:rsid w:val="00DB5F8C"/>
    <w:rsid w:val="00DB7037"/>
    <w:rsid w:val="00DC2176"/>
    <w:rsid w:val="00DD0EF5"/>
    <w:rsid w:val="00DE1229"/>
    <w:rsid w:val="00DE2CE7"/>
    <w:rsid w:val="00DE503B"/>
    <w:rsid w:val="00DE5243"/>
    <w:rsid w:val="00DE6751"/>
    <w:rsid w:val="00DF14AC"/>
    <w:rsid w:val="00DF50C1"/>
    <w:rsid w:val="00E0532A"/>
    <w:rsid w:val="00E054AE"/>
    <w:rsid w:val="00E06666"/>
    <w:rsid w:val="00E132AE"/>
    <w:rsid w:val="00E1577E"/>
    <w:rsid w:val="00E20DE6"/>
    <w:rsid w:val="00E300DD"/>
    <w:rsid w:val="00E309A2"/>
    <w:rsid w:val="00E30BCE"/>
    <w:rsid w:val="00E34A12"/>
    <w:rsid w:val="00E35AEA"/>
    <w:rsid w:val="00E367A6"/>
    <w:rsid w:val="00E36B03"/>
    <w:rsid w:val="00E4031F"/>
    <w:rsid w:val="00E446D1"/>
    <w:rsid w:val="00E44B49"/>
    <w:rsid w:val="00E56EE5"/>
    <w:rsid w:val="00E6467F"/>
    <w:rsid w:val="00E6507E"/>
    <w:rsid w:val="00E654AB"/>
    <w:rsid w:val="00E66520"/>
    <w:rsid w:val="00E71D31"/>
    <w:rsid w:val="00E84774"/>
    <w:rsid w:val="00E849BF"/>
    <w:rsid w:val="00E84B03"/>
    <w:rsid w:val="00E85502"/>
    <w:rsid w:val="00EA0A2A"/>
    <w:rsid w:val="00EA2BA3"/>
    <w:rsid w:val="00EA2BF5"/>
    <w:rsid w:val="00EA45F3"/>
    <w:rsid w:val="00EA5610"/>
    <w:rsid w:val="00EA7B23"/>
    <w:rsid w:val="00EA7C32"/>
    <w:rsid w:val="00EB1525"/>
    <w:rsid w:val="00EB1792"/>
    <w:rsid w:val="00EB17C4"/>
    <w:rsid w:val="00EB3420"/>
    <w:rsid w:val="00EB3A46"/>
    <w:rsid w:val="00EB5C63"/>
    <w:rsid w:val="00EB6876"/>
    <w:rsid w:val="00EC2E72"/>
    <w:rsid w:val="00ED36F3"/>
    <w:rsid w:val="00EE17F9"/>
    <w:rsid w:val="00EE374E"/>
    <w:rsid w:val="00EF7B3B"/>
    <w:rsid w:val="00F00354"/>
    <w:rsid w:val="00F022A7"/>
    <w:rsid w:val="00F03603"/>
    <w:rsid w:val="00F138D4"/>
    <w:rsid w:val="00F14BFB"/>
    <w:rsid w:val="00F14D74"/>
    <w:rsid w:val="00F1625E"/>
    <w:rsid w:val="00F21CBD"/>
    <w:rsid w:val="00F2623B"/>
    <w:rsid w:val="00F32097"/>
    <w:rsid w:val="00F35790"/>
    <w:rsid w:val="00F3668B"/>
    <w:rsid w:val="00F43DD0"/>
    <w:rsid w:val="00F47CEF"/>
    <w:rsid w:val="00F55D81"/>
    <w:rsid w:val="00F63579"/>
    <w:rsid w:val="00F6454F"/>
    <w:rsid w:val="00F6592B"/>
    <w:rsid w:val="00F65A9B"/>
    <w:rsid w:val="00F702F6"/>
    <w:rsid w:val="00F736F5"/>
    <w:rsid w:val="00F76352"/>
    <w:rsid w:val="00F84842"/>
    <w:rsid w:val="00F90ED1"/>
    <w:rsid w:val="00F92BD3"/>
    <w:rsid w:val="00F9584E"/>
    <w:rsid w:val="00F96BC3"/>
    <w:rsid w:val="00FA3525"/>
    <w:rsid w:val="00FA70AF"/>
    <w:rsid w:val="00FB4528"/>
    <w:rsid w:val="00FC3A22"/>
    <w:rsid w:val="00FC5EA0"/>
    <w:rsid w:val="00FC6B2B"/>
    <w:rsid w:val="00FD0D15"/>
    <w:rsid w:val="00FD2B20"/>
    <w:rsid w:val="00FD65CB"/>
    <w:rsid w:val="00FD7AD6"/>
    <w:rsid w:val="00FE5296"/>
    <w:rsid w:val="00FF0606"/>
    <w:rsid w:val="00FF082D"/>
    <w:rsid w:val="00FF3B95"/>
    <w:rsid w:val="00FF4C64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525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character" w:customStyle="1" w:styleId="1">
    <w:name w:val="說明文1"/>
    <w:rPr>
      <w:rFonts w:ascii="Arial" w:hAnsi="Arial" w:cs="Arial" w:hint="default"/>
      <w:b w:val="0"/>
      <w:bCs w:val="0"/>
      <w:color w:val="555555"/>
      <w:sz w:val="18"/>
      <w:szCs w:val="18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361">
    <w:name w:val="style361"/>
    <w:rPr>
      <w:sz w:val="18"/>
      <w:szCs w:val="18"/>
    </w:rPr>
  </w:style>
  <w:style w:type="paragraph" w:styleId="a7">
    <w:name w:val="annotation text"/>
    <w:basedOn w:val="a"/>
    <w:semiHidden/>
    <w:pPr>
      <w:adjustRightInd w:val="0"/>
      <w:textAlignment w:val="baseline"/>
    </w:pPr>
    <w:rPr>
      <w:rFonts w:ascii="細明體" w:eastAsia="細明體"/>
      <w:kern w:val="0"/>
    </w:rPr>
  </w:style>
  <w:style w:type="character" w:customStyle="1" w:styleId="titel21">
    <w:name w:val="titel21"/>
    <w:rPr>
      <w:rFonts w:ascii="sөũ" w:hAnsi="sөũ" w:hint="default"/>
      <w:b/>
      <w:bCs/>
      <w:i w:val="0"/>
      <w:iCs w:val="0"/>
      <w:strike w:val="0"/>
      <w:dstrike w:val="0"/>
      <w:color w:val="006699"/>
      <w:sz w:val="20"/>
      <w:szCs w:val="20"/>
      <w:u w:val="none"/>
      <w:effect w:val="none"/>
    </w:rPr>
  </w:style>
  <w:style w:type="character" w:styleId="a8">
    <w:name w:val="Strong"/>
    <w:uiPriority w:val="22"/>
    <w:qFormat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aa">
    <w:name w:val="FollowedHyperlink"/>
    <w:rPr>
      <w:color w:val="800080"/>
      <w:u w:val="single"/>
    </w:rPr>
  </w:style>
  <w:style w:type="paragraph" w:styleId="2">
    <w:name w:val="Body Text Indent 2"/>
    <w:basedOn w:val="a"/>
    <w:pPr>
      <w:adjustRightInd w:val="0"/>
      <w:spacing w:line="360" w:lineRule="atLeast"/>
      <w:ind w:left="1178" w:hanging="1178"/>
      <w:jc w:val="both"/>
      <w:textAlignment w:val="baseline"/>
    </w:pPr>
    <w:rPr>
      <w:rFonts w:ascii="新細明體"/>
      <w:b/>
    </w:rPr>
  </w:style>
  <w:style w:type="paragraph" w:styleId="ab">
    <w:name w:val="Body Text Indent"/>
    <w:basedOn w:val="a"/>
    <w:pPr>
      <w:spacing w:line="0" w:lineRule="atLeast"/>
      <w:ind w:left="1201" w:hangingChars="500" w:hanging="1201"/>
      <w:jc w:val="both"/>
    </w:pPr>
    <w:rPr>
      <w:rFonts w:ascii="標楷體" w:eastAsia="標楷體"/>
      <w:b/>
      <w:bCs/>
    </w:rPr>
  </w:style>
  <w:style w:type="character" w:customStyle="1" w:styleId="wdtitleth011">
    <w:name w:val="wd_title_th_011"/>
    <w:rPr>
      <w:b/>
      <w:bCs/>
      <w:color w:val="000000"/>
      <w:sz w:val="23"/>
      <w:szCs w:val="23"/>
    </w:rPr>
  </w:style>
  <w:style w:type="character" w:customStyle="1" w:styleId="wdtitletop1">
    <w:name w:val="wd_title_top1"/>
    <w:rPr>
      <w:b/>
      <w:bCs/>
      <w:color w:val="000000"/>
      <w:sz w:val="24"/>
      <w:szCs w:val="24"/>
    </w:rPr>
  </w:style>
  <w:style w:type="paragraph" w:styleId="ac">
    <w:name w:val="Plain Text"/>
    <w:basedOn w:val="a"/>
    <w:link w:val="ad"/>
    <w:rPr>
      <w:rFonts w:ascii="細明體" w:eastAsia="細明體" w:hAnsi="Courier New"/>
    </w:rPr>
  </w:style>
  <w:style w:type="character" w:customStyle="1" w:styleId="px181">
    <w:name w:val="px181"/>
    <w:rPr>
      <w:b w:val="0"/>
      <w:bCs w:val="0"/>
      <w:sz w:val="27"/>
      <w:szCs w:val="27"/>
    </w:rPr>
  </w:style>
  <w:style w:type="paragraph" w:customStyle="1" w:styleId="tablehead">
    <w:name w:val="table_head"/>
    <w:basedOn w:val="a"/>
    <w:pPr>
      <w:widowControl/>
      <w:pBdr>
        <w:top w:val="single" w:sz="6" w:space="3" w:color="A9ABA5"/>
        <w:left w:val="single" w:sz="6" w:space="3" w:color="A9ABA5"/>
        <w:bottom w:val="single" w:sz="6" w:space="3" w:color="A9ABA5"/>
        <w:right w:val="single" w:sz="6" w:space="3" w:color="A9ABA5"/>
      </w:pBdr>
      <w:shd w:val="clear" w:color="auto" w:fill="F7F7F7"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  <w:sz w:val="23"/>
      <w:szCs w:val="23"/>
    </w:rPr>
  </w:style>
  <w:style w:type="paragraph" w:customStyle="1" w:styleId="tdtlr01">
    <w:name w:val="td_tlr_01"/>
    <w:basedOn w:val="a"/>
    <w:pPr>
      <w:widowControl/>
      <w:pBdr>
        <w:top w:val="single" w:sz="6" w:space="3" w:color="A9ABA5"/>
        <w:left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b01">
    <w:name w:val="td_lrb_01"/>
    <w:basedOn w:val="a"/>
    <w:pPr>
      <w:widowControl/>
      <w:pBdr>
        <w:left w:val="single" w:sz="6" w:space="3" w:color="A9ABA5"/>
        <w:bottom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01">
    <w:name w:val="td_lr_01"/>
    <w:basedOn w:val="a"/>
    <w:pPr>
      <w:widowControl/>
      <w:pBdr>
        <w:left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left01">
    <w:name w:val="td_lr_left_01"/>
    <w:basedOn w:val="a"/>
    <w:pPr>
      <w:widowControl/>
      <w:pBdr>
        <w:left w:val="single" w:sz="6" w:space="3" w:color="A9ABA5"/>
        <w:bottom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right01">
    <w:name w:val="td_lr_right_01"/>
    <w:basedOn w:val="a"/>
    <w:pPr>
      <w:widowControl/>
      <w:pBdr>
        <w:bottom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blank01">
    <w:name w:val="td_blank_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wdtitletop">
    <w:name w:val="wd_title_top"/>
    <w:basedOn w:val="a"/>
    <w:pPr>
      <w:widowControl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</w:rPr>
  </w:style>
  <w:style w:type="paragraph" w:customStyle="1" w:styleId="wdtitleth01">
    <w:name w:val="wd_title_th_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  <w:sz w:val="23"/>
      <w:szCs w:val="23"/>
    </w:rPr>
  </w:style>
  <w:style w:type="paragraph" w:customStyle="1" w:styleId="wdnormal">
    <w:name w:val="wd_normal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rs001">
    <w:name w:val="tr_s_001"/>
    <w:basedOn w:val="a"/>
    <w:pPr>
      <w:widowControl/>
      <w:shd w:val="clear" w:color="auto" w:fill="CAD7EE"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rs002">
    <w:name w:val="tr_s_002"/>
    <w:basedOn w:val="a"/>
    <w:pPr>
      <w:widowControl/>
      <w:shd w:val="clear" w:color="auto" w:fill="F0FAFF"/>
      <w:spacing w:before="100" w:beforeAutospacing="1" w:after="100" w:afterAutospacing="1"/>
    </w:pPr>
    <w:rPr>
      <w:rFonts w:ascii="新細明體" w:hAnsi="新細明體" w:hint="eastAsia"/>
      <w:color w:val="333333"/>
      <w:kern w:val="0"/>
      <w:sz w:val="18"/>
      <w:szCs w:val="18"/>
    </w:rPr>
  </w:style>
  <w:style w:type="paragraph" w:customStyle="1" w:styleId="tds001">
    <w:name w:val="td_s_0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s002">
    <w:name w:val="td_s_002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character" w:styleId="ae">
    <w:name w:val="annotation reference"/>
    <w:semiHidden/>
    <w:rPr>
      <w:sz w:val="18"/>
      <w:szCs w:val="18"/>
    </w:rPr>
  </w:style>
  <w:style w:type="paragraph" w:styleId="3">
    <w:name w:val="Body Text Indent 3"/>
    <w:basedOn w:val="a"/>
    <w:pPr>
      <w:spacing w:line="360" w:lineRule="exact"/>
      <w:ind w:firstLineChars="600" w:firstLine="1680"/>
    </w:pPr>
    <w:rPr>
      <w:rFonts w:ascii="標楷體" w:eastAsia="標楷體" w:hAnsi="標楷體"/>
      <w:color w:val="000000"/>
      <w:sz w:val="28"/>
    </w:rPr>
  </w:style>
  <w:style w:type="character" w:customStyle="1" w:styleId="infow121">
    <w:name w:val="infow121"/>
    <w:rPr>
      <w:rFonts w:ascii="Georgia" w:hAnsi="Georgia"/>
      <w:color w:val="9A9A9A"/>
      <w:sz w:val="18"/>
      <w:szCs w:val="18"/>
    </w:rPr>
  </w:style>
  <w:style w:type="character" w:customStyle="1" w:styleId="unnamed1">
    <w:name w:val="unnamed1"/>
    <w:basedOn w:val="a0"/>
  </w:style>
  <w:style w:type="character" w:customStyle="1" w:styleId="main1">
    <w:name w:val="main1"/>
    <w:rPr>
      <w:rFonts w:ascii="sөũ" w:hAnsi="sөũ" w:hint="default"/>
      <w:strike w:val="0"/>
      <w:dstrike w:val="0"/>
      <w:color w:val="333333"/>
      <w:sz w:val="20"/>
      <w:szCs w:val="20"/>
      <w:u w:val="none"/>
      <w:effect w:val="none"/>
    </w:rPr>
  </w:style>
  <w:style w:type="character" w:customStyle="1" w:styleId="ad">
    <w:name w:val="純文字 字元"/>
    <w:link w:val="ac"/>
    <w:rsid w:val="00AC4B6C"/>
    <w:rPr>
      <w:rFonts w:ascii="細明體" w:eastAsia="細明體" w:hAnsi="Courier New"/>
      <w:kern w:val="2"/>
      <w:sz w:val="24"/>
      <w:lang w:val="en-US" w:eastAsia="zh-TW" w:bidi="ar-SA"/>
    </w:rPr>
  </w:style>
  <w:style w:type="character" w:customStyle="1" w:styleId="af">
    <w:name w:val="說明文"/>
    <w:basedOn w:val="a0"/>
    <w:rsid w:val="0077587C"/>
  </w:style>
  <w:style w:type="table" w:styleId="af0">
    <w:name w:val="Table Grid"/>
    <w:basedOn w:val="a1"/>
    <w:rsid w:val="0077587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-contant-text021">
    <w:name w:val="go-contant-text021"/>
    <w:rsid w:val="00FD0D15"/>
    <w:rPr>
      <w:strike w:val="0"/>
      <w:dstrike w:val="0"/>
      <w:color w:val="000000"/>
      <w:sz w:val="18"/>
      <w:szCs w:val="18"/>
      <w:u w:val="none"/>
      <w:effect w:val="none"/>
    </w:rPr>
  </w:style>
  <w:style w:type="paragraph" w:styleId="af1">
    <w:name w:val="Body Text"/>
    <w:basedOn w:val="a"/>
    <w:rsid w:val="005A441B"/>
    <w:pPr>
      <w:spacing w:after="120"/>
    </w:pPr>
  </w:style>
  <w:style w:type="paragraph" w:customStyle="1" w:styleId="20">
    <w:name w:val="2"/>
    <w:basedOn w:val="a"/>
    <w:rsid w:val="0058760B"/>
    <w:pPr>
      <w:autoSpaceDE w:val="0"/>
      <w:autoSpaceDN w:val="0"/>
      <w:snapToGrid w:val="0"/>
      <w:spacing w:line="220" w:lineRule="exact"/>
      <w:jc w:val="both"/>
    </w:pPr>
    <w:rPr>
      <w:rFonts w:ascii="標楷體" w:eastAsia="標楷體"/>
      <w:color w:val="000000"/>
      <w:sz w:val="22"/>
      <w:szCs w:val="24"/>
    </w:rPr>
  </w:style>
  <w:style w:type="paragraph" w:styleId="HTML">
    <w:name w:val="HTML Preformatted"/>
    <w:basedOn w:val="a"/>
    <w:link w:val="HTML0"/>
    <w:uiPriority w:val="99"/>
    <w:unhideWhenUsed/>
    <w:rsid w:val="005F4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20" w:lineRule="exact"/>
      <w:ind w:right="641"/>
    </w:pPr>
    <w:rPr>
      <w:rFonts w:ascii="細明體" w:eastAsia="細明體" w:hAnsi="細明體"/>
      <w:kern w:val="0"/>
      <w:szCs w:val="24"/>
      <w:lang w:val="x-none" w:eastAsia="x-none"/>
    </w:rPr>
  </w:style>
  <w:style w:type="character" w:customStyle="1" w:styleId="HTML0">
    <w:name w:val="HTML 預設格式 字元"/>
    <w:link w:val="HTML"/>
    <w:uiPriority w:val="99"/>
    <w:rsid w:val="005F483C"/>
    <w:rPr>
      <w:rFonts w:ascii="細明體" w:eastAsia="細明體" w:hAnsi="細明體" w:cs="細明體"/>
      <w:sz w:val="24"/>
      <w:szCs w:val="24"/>
    </w:rPr>
  </w:style>
  <w:style w:type="character" w:customStyle="1" w:styleId="daycto">
    <w:name w:val="day_cto"/>
    <w:basedOn w:val="a0"/>
    <w:rsid w:val="005F483C"/>
  </w:style>
  <w:style w:type="paragraph" w:customStyle="1" w:styleId="Web1">
    <w:name w:val="內文 (Web)1"/>
    <w:basedOn w:val="a"/>
    <w:rsid w:val="0018129A"/>
    <w:pPr>
      <w:widowControl/>
      <w:spacing w:line="360" w:lineRule="atLeast"/>
      <w:jc w:val="both"/>
      <w:textAlignment w:val="top"/>
    </w:pPr>
    <w:rPr>
      <w:rFonts w:ascii="新細明體" w:hAnsi="新細明體" w:cs="新細明體"/>
      <w:color w:val="486D84"/>
      <w:kern w:val="0"/>
      <w:szCs w:val="24"/>
    </w:rPr>
  </w:style>
  <w:style w:type="character" w:customStyle="1" w:styleId="style41">
    <w:name w:val="style41"/>
    <w:rsid w:val="00863DE2"/>
    <w:rPr>
      <w:sz w:val="20"/>
      <w:szCs w:val="20"/>
    </w:rPr>
  </w:style>
  <w:style w:type="character" w:customStyle="1" w:styleId="apple-converted-space">
    <w:name w:val="apple-converted-space"/>
    <w:rsid w:val="00D2686B"/>
  </w:style>
  <w:style w:type="paragraph" w:styleId="af2">
    <w:name w:val="List Paragraph"/>
    <w:basedOn w:val="a"/>
    <w:uiPriority w:val="34"/>
    <w:qFormat/>
    <w:rsid w:val="001576F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525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character" w:customStyle="1" w:styleId="1">
    <w:name w:val="說明文1"/>
    <w:rPr>
      <w:rFonts w:ascii="Arial" w:hAnsi="Arial" w:cs="Arial" w:hint="default"/>
      <w:b w:val="0"/>
      <w:bCs w:val="0"/>
      <w:color w:val="555555"/>
      <w:sz w:val="18"/>
      <w:szCs w:val="18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361">
    <w:name w:val="style361"/>
    <w:rPr>
      <w:sz w:val="18"/>
      <w:szCs w:val="18"/>
    </w:rPr>
  </w:style>
  <w:style w:type="paragraph" w:styleId="a7">
    <w:name w:val="annotation text"/>
    <w:basedOn w:val="a"/>
    <w:semiHidden/>
    <w:pPr>
      <w:adjustRightInd w:val="0"/>
      <w:textAlignment w:val="baseline"/>
    </w:pPr>
    <w:rPr>
      <w:rFonts w:ascii="細明體" w:eastAsia="細明體"/>
      <w:kern w:val="0"/>
    </w:rPr>
  </w:style>
  <w:style w:type="character" w:customStyle="1" w:styleId="titel21">
    <w:name w:val="titel21"/>
    <w:rPr>
      <w:rFonts w:ascii="sөũ" w:hAnsi="sөũ" w:hint="default"/>
      <w:b/>
      <w:bCs/>
      <w:i w:val="0"/>
      <w:iCs w:val="0"/>
      <w:strike w:val="0"/>
      <w:dstrike w:val="0"/>
      <w:color w:val="006699"/>
      <w:sz w:val="20"/>
      <w:szCs w:val="20"/>
      <w:u w:val="none"/>
      <w:effect w:val="none"/>
    </w:rPr>
  </w:style>
  <w:style w:type="character" w:styleId="a8">
    <w:name w:val="Strong"/>
    <w:uiPriority w:val="22"/>
    <w:qFormat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aa">
    <w:name w:val="FollowedHyperlink"/>
    <w:rPr>
      <w:color w:val="800080"/>
      <w:u w:val="single"/>
    </w:rPr>
  </w:style>
  <w:style w:type="paragraph" w:styleId="2">
    <w:name w:val="Body Text Indent 2"/>
    <w:basedOn w:val="a"/>
    <w:pPr>
      <w:adjustRightInd w:val="0"/>
      <w:spacing w:line="360" w:lineRule="atLeast"/>
      <w:ind w:left="1178" w:hanging="1178"/>
      <w:jc w:val="both"/>
      <w:textAlignment w:val="baseline"/>
    </w:pPr>
    <w:rPr>
      <w:rFonts w:ascii="新細明體"/>
      <w:b/>
    </w:rPr>
  </w:style>
  <w:style w:type="paragraph" w:styleId="ab">
    <w:name w:val="Body Text Indent"/>
    <w:basedOn w:val="a"/>
    <w:pPr>
      <w:spacing w:line="0" w:lineRule="atLeast"/>
      <w:ind w:left="1201" w:hangingChars="500" w:hanging="1201"/>
      <w:jc w:val="both"/>
    </w:pPr>
    <w:rPr>
      <w:rFonts w:ascii="標楷體" w:eastAsia="標楷體"/>
      <w:b/>
      <w:bCs/>
    </w:rPr>
  </w:style>
  <w:style w:type="character" w:customStyle="1" w:styleId="wdtitleth011">
    <w:name w:val="wd_title_th_011"/>
    <w:rPr>
      <w:b/>
      <w:bCs/>
      <w:color w:val="000000"/>
      <w:sz w:val="23"/>
      <w:szCs w:val="23"/>
    </w:rPr>
  </w:style>
  <w:style w:type="character" w:customStyle="1" w:styleId="wdtitletop1">
    <w:name w:val="wd_title_top1"/>
    <w:rPr>
      <w:b/>
      <w:bCs/>
      <w:color w:val="000000"/>
      <w:sz w:val="24"/>
      <w:szCs w:val="24"/>
    </w:rPr>
  </w:style>
  <w:style w:type="paragraph" w:styleId="ac">
    <w:name w:val="Plain Text"/>
    <w:basedOn w:val="a"/>
    <w:link w:val="ad"/>
    <w:rPr>
      <w:rFonts w:ascii="細明體" w:eastAsia="細明體" w:hAnsi="Courier New"/>
    </w:rPr>
  </w:style>
  <w:style w:type="character" w:customStyle="1" w:styleId="px181">
    <w:name w:val="px181"/>
    <w:rPr>
      <w:b w:val="0"/>
      <w:bCs w:val="0"/>
      <w:sz w:val="27"/>
      <w:szCs w:val="27"/>
    </w:rPr>
  </w:style>
  <w:style w:type="paragraph" w:customStyle="1" w:styleId="tablehead">
    <w:name w:val="table_head"/>
    <w:basedOn w:val="a"/>
    <w:pPr>
      <w:widowControl/>
      <w:pBdr>
        <w:top w:val="single" w:sz="6" w:space="3" w:color="A9ABA5"/>
        <w:left w:val="single" w:sz="6" w:space="3" w:color="A9ABA5"/>
        <w:bottom w:val="single" w:sz="6" w:space="3" w:color="A9ABA5"/>
        <w:right w:val="single" w:sz="6" w:space="3" w:color="A9ABA5"/>
      </w:pBdr>
      <w:shd w:val="clear" w:color="auto" w:fill="F7F7F7"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  <w:sz w:val="23"/>
      <w:szCs w:val="23"/>
    </w:rPr>
  </w:style>
  <w:style w:type="paragraph" w:customStyle="1" w:styleId="tdtlr01">
    <w:name w:val="td_tlr_01"/>
    <w:basedOn w:val="a"/>
    <w:pPr>
      <w:widowControl/>
      <w:pBdr>
        <w:top w:val="single" w:sz="6" w:space="3" w:color="A9ABA5"/>
        <w:left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b01">
    <w:name w:val="td_lrb_01"/>
    <w:basedOn w:val="a"/>
    <w:pPr>
      <w:widowControl/>
      <w:pBdr>
        <w:left w:val="single" w:sz="6" w:space="3" w:color="A9ABA5"/>
        <w:bottom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01">
    <w:name w:val="td_lr_01"/>
    <w:basedOn w:val="a"/>
    <w:pPr>
      <w:widowControl/>
      <w:pBdr>
        <w:left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left01">
    <w:name w:val="td_lr_left_01"/>
    <w:basedOn w:val="a"/>
    <w:pPr>
      <w:widowControl/>
      <w:pBdr>
        <w:left w:val="single" w:sz="6" w:space="3" w:color="A9ABA5"/>
        <w:bottom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right01">
    <w:name w:val="td_lr_right_01"/>
    <w:basedOn w:val="a"/>
    <w:pPr>
      <w:widowControl/>
      <w:pBdr>
        <w:bottom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blank01">
    <w:name w:val="td_blank_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wdtitletop">
    <w:name w:val="wd_title_top"/>
    <w:basedOn w:val="a"/>
    <w:pPr>
      <w:widowControl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</w:rPr>
  </w:style>
  <w:style w:type="paragraph" w:customStyle="1" w:styleId="wdtitleth01">
    <w:name w:val="wd_title_th_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  <w:sz w:val="23"/>
      <w:szCs w:val="23"/>
    </w:rPr>
  </w:style>
  <w:style w:type="paragraph" w:customStyle="1" w:styleId="wdnormal">
    <w:name w:val="wd_normal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rs001">
    <w:name w:val="tr_s_001"/>
    <w:basedOn w:val="a"/>
    <w:pPr>
      <w:widowControl/>
      <w:shd w:val="clear" w:color="auto" w:fill="CAD7EE"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rs002">
    <w:name w:val="tr_s_002"/>
    <w:basedOn w:val="a"/>
    <w:pPr>
      <w:widowControl/>
      <w:shd w:val="clear" w:color="auto" w:fill="F0FAFF"/>
      <w:spacing w:before="100" w:beforeAutospacing="1" w:after="100" w:afterAutospacing="1"/>
    </w:pPr>
    <w:rPr>
      <w:rFonts w:ascii="新細明體" w:hAnsi="新細明體" w:hint="eastAsia"/>
      <w:color w:val="333333"/>
      <w:kern w:val="0"/>
      <w:sz w:val="18"/>
      <w:szCs w:val="18"/>
    </w:rPr>
  </w:style>
  <w:style w:type="paragraph" w:customStyle="1" w:styleId="tds001">
    <w:name w:val="td_s_0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s002">
    <w:name w:val="td_s_002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character" w:styleId="ae">
    <w:name w:val="annotation reference"/>
    <w:semiHidden/>
    <w:rPr>
      <w:sz w:val="18"/>
      <w:szCs w:val="18"/>
    </w:rPr>
  </w:style>
  <w:style w:type="paragraph" w:styleId="3">
    <w:name w:val="Body Text Indent 3"/>
    <w:basedOn w:val="a"/>
    <w:pPr>
      <w:spacing w:line="360" w:lineRule="exact"/>
      <w:ind w:firstLineChars="600" w:firstLine="1680"/>
    </w:pPr>
    <w:rPr>
      <w:rFonts w:ascii="標楷體" w:eastAsia="標楷體" w:hAnsi="標楷體"/>
      <w:color w:val="000000"/>
      <w:sz w:val="28"/>
    </w:rPr>
  </w:style>
  <w:style w:type="character" w:customStyle="1" w:styleId="infow121">
    <w:name w:val="infow121"/>
    <w:rPr>
      <w:rFonts w:ascii="Georgia" w:hAnsi="Georgia"/>
      <w:color w:val="9A9A9A"/>
      <w:sz w:val="18"/>
      <w:szCs w:val="18"/>
    </w:rPr>
  </w:style>
  <w:style w:type="character" w:customStyle="1" w:styleId="unnamed1">
    <w:name w:val="unnamed1"/>
    <w:basedOn w:val="a0"/>
  </w:style>
  <w:style w:type="character" w:customStyle="1" w:styleId="main1">
    <w:name w:val="main1"/>
    <w:rPr>
      <w:rFonts w:ascii="sөũ" w:hAnsi="sөũ" w:hint="default"/>
      <w:strike w:val="0"/>
      <w:dstrike w:val="0"/>
      <w:color w:val="333333"/>
      <w:sz w:val="20"/>
      <w:szCs w:val="20"/>
      <w:u w:val="none"/>
      <w:effect w:val="none"/>
    </w:rPr>
  </w:style>
  <w:style w:type="character" w:customStyle="1" w:styleId="ad">
    <w:name w:val="純文字 字元"/>
    <w:link w:val="ac"/>
    <w:rsid w:val="00AC4B6C"/>
    <w:rPr>
      <w:rFonts w:ascii="細明體" w:eastAsia="細明體" w:hAnsi="Courier New"/>
      <w:kern w:val="2"/>
      <w:sz w:val="24"/>
      <w:lang w:val="en-US" w:eastAsia="zh-TW" w:bidi="ar-SA"/>
    </w:rPr>
  </w:style>
  <w:style w:type="character" w:customStyle="1" w:styleId="af">
    <w:name w:val="說明文"/>
    <w:basedOn w:val="a0"/>
    <w:rsid w:val="0077587C"/>
  </w:style>
  <w:style w:type="table" w:styleId="af0">
    <w:name w:val="Table Grid"/>
    <w:basedOn w:val="a1"/>
    <w:rsid w:val="0077587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-contant-text021">
    <w:name w:val="go-contant-text021"/>
    <w:rsid w:val="00FD0D15"/>
    <w:rPr>
      <w:strike w:val="0"/>
      <w:dstrike w:val="0"/>
      <w:color w:val="000000"/>
      <w:sz w:val="18"/>
      <w:szCs w:val="18"/>
      <w:u w:val="none"/>
      <w:effect w:val="none"/>
    </w:rPr>
  </w:style>
  <w:style w:type="paragraph" w:styleId="af1">
    <w:name w:val="Body Text"/>
    <w:basedOn w:val="a"/>
    <w:rsid w:val="005A441B"/>
    <w:pPr>
      <w:spacing w:after="120"/>
    </w:pPr>
  </w:style>
  <w:style w:type="paragraph" w:customStyle="1" w:styleId="20">
    <w:name w:val="2"/>
    <w:basedOn w:val="a"/>
    <w:rsid w:val="0058760B"/>
    <w:pPr>
      <w:autoSpaceDE w:val="0"/>
      <w:autoSpaceDN w:val="0"/>
      <w:snapToGrid w:val="0"/>
      <w:spacing w:line="220" w:lineRule="exact"/>
      <w:jc w:val="both"/>
    </w:pPr>
    <w:rPr>
      <w:rFonts w:ascii="標楷體" w:eastAsia="標楷體"/>
      <w:color w:val="000000"/>
      <w:sz w:val="22"/>
      <w:szCs w:val="24"/>
    </w:rPr>
  </w:style>
  <w:style w:type="paragraph" w:styleId="HTML">
    <w:name w:val="HTML Preformatted"/>
    <w:basedOn w:val="a"/>
    <w:link w:val="HTML0"/>
    <w:uiPriority w:val="99"/>
    <w:unhideWhenUsed/>
    <w:rsid w:val="005F4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20" w:lineRule="exact"/>
      <w:ind w:right="641"/>
    </w:pPr>
    <w:rPr>
      <w:rFonts w:ascii="細明體" w:eastAsia="細明體" w:hAnsi="細明體"/>
      <w:kern w:val="0"/>
      <w:szCs w:val="24"/>
      <w:lang w:val="x-none" w:eastAsia="x-none"/>
    </w:rPr>
  </w:style>
  <w:style w:type="character" w:customStyle="1" w:styleId="HTML0">
    <w:name w:val="HTML 預設格式 字元"/>
    <w:link w:val="HTML"/>
    <w:uiPriority w:val="99"/>
    <w:rsid w:val="005F483C"/>
    <w:rPr>
      <w:rFonts w:ascii="細明體" w:eastAsia="細明體" w:hAnsi="細明體" w:cs="細明體"/>
      <w:sz w:val="24"/>
      <w:szCs w:val="24"/>
    </w:rPr>
  </w:style>
  <w:style w:type="character" w:customStyle="1" w:styleId="daycto">
    <w:name w:val="day_cto"/>
    <w:basedOn w:val="a0"/>
    <w:rsid w:val="005F483C"/>
  </w:style>
  <w:style w:type="paragraph" w:customStyle="1" w:styleId="Web1">
    <w:name w:val="內文 (Web)1"/>
    <w:basedOn w:val="a"/>
    <w:rsid w:val="0018129A"/>
    <w:pPr>
      <w:widowControl/>
      <w:spacing w:line="360" w:lineRule="atLeast"/>
      <w:jc w:val="both"/>
      <w:textAlignment w:val="top"/>
    </w:pPr>
    <w:rPr>
      <w:rFonts w:ascii="新細明體" w:hAnsi="新細明體" w:cs="新細明體"/>
      <w:color w:val="486D84"/>
      <w:kern w:val="0"/>
      <w:szCs w:val="24"/>
    </w:rPr>
  </w:style>
  <w:style w:type="character" w:customStyle="1" w:styleId="style41">
    <w:name w:val="style41"/>
    <w:rsid w:val="00863DE2"/>
    <w:rPr>
      <w:sz w:val="20"/>
      <w:szCs w:val="20"/>
    </w:rPr>
  </w:style>
  <w:style w:type="character" w:customStyle="1" w:styleId="apple-converted-space">
    <w:name w:val="apple-converted-space"/>
    <w:rsid w:val="00D2686B"/>
  </w:style>
  <w:style w:type="paragraph" w:styleId="af2">
    <w:name w:val="List Paragraph"/>
    <w:basedOn w:val="a"/>
    <w:uiPriority w:val="34"/>
    <w:qFormat/>
    <w:rsid w:val="001576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406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3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245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49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126">
          <w:marLeft w:val="0"/>
          <w:marRight w:val="-3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64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3" w:color="EFEFEF"/>
                                <w:bottom w:val="none" w:sz="0" w:space="0" w:color="auto"/>
                                <w:right w:val="single" w:sz="6" w:space="3" w:color="EFEF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EDEFF"/>
                            <w:left w:val="single" w:sz="6" w:space="0" w:color="CEDEFF"/>
                            <w:bottom w:val="single" w:sz="6" w:space="0" w:color="CEDEFF"/>
                            <w:right w:val="single" w:sz="6" w:space="0" w:color="CEDE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41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w.images.search.yahoo.com/images/view;_ylt=A3eg9Gip725aAFIA4bNt1gt.;_ylu=X3oDMTIyYXFhcGYzBHNlYwNzcgRzbGsDaW1nBG9pZANmM2MyZmIzM2RlNWI5MTI1ODdmYmEyY2Q1NTY4ZjBkNgRncG9zAzMEaXQDYmluZw--?.origin=&amp;back=https://tw.images.search.yahoo.com/search/images?p=%E9%BE%9C%E5%B1%B1%E6%9C%9D%E6%97%A5%E6%8B%89%E6%8B%89%E8%BB%8A&amp;fr=yfp-search-sa&amp;fr2=piv-web&amp;tab=organic&amp;ri=3&amp;w=1920&amp;h=1088&amp;imgurl=www.chauyuan.com.tw/img/upload/%E9%BE%9C%E5%B1%B1%E6%9C%9D%E6%97%A5%E6%BF%B1%E6%B5%B7%E6%8B%89%E6%8B%89%E8%BB%8A.jpg&amp;rurl=http://www.chauyuan.com.tw/group-detail.asp?seq=35&amp;size=359.1KB&amp;name=%E6%A3%B2%E8%98%AD%E7%A5%9E%E6%9C%A8%E5%9C%92%E4%BA%8C%E6%97%A5%E8%BC%95%E6%97%85+%E6%9C%9D%E5%85%83%E6%97%85%E8%A1%8C%E7%A4%BE&amp;p=%E9%BE%9C%E5%B1%B1%E6%9C%9D%E6%97%A5%E6%8B%89%E6%8B%89%E8%BB%8A&amp;oid=f3c2fb33de5b912587fba2cd5568f0d6&amp;fr2=piv-web&amp;fr=yfp-search-sa&amp;tt=%E6%A3%B2%E8%98%AD%E7%A5%9E%E6%9C%A8%E5%9C%92%E4%BA%8C%E6%97%A5%E8%BC%95%E6%97%85+%E6%9C%9D%E5%85%83%E6%97%85%E8%A1%8C%E7%A4%BE&amp;b=0&amp;ni=21&amp;no=3&amp;ts=&amp;tab=organic&amp;sigr=11igotns3&amp;sigb=150j5fcu6&amp;sigi=13kltscvh&amp;sigt=11bg0ihfm&amp;sign=11bg0ihfm&amp;.crumb=bgxsh/eywSK&amp;fr=yfp-search-sa&amp;fr2=piv-web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TEL:02-23581347" TargetMode="External"/><Relationship Id="rId10" Type="http://schemas.openxmlformats.org/officeDocument/2006/relationships/hyperlink" Target="https://tw.images.search.yahoo.com/images/view;_ylt=A3eg9Gip725aAFIA9rNt1gt.;_ylu=X3oDMTIzdXMyNDM5BHNlYwNzcgRzbGsDaW1nBG9pZANmMWNlMWRmYTczNTI1NjgyOTg1NmJlOGY0ODkyZTgxOARncG9zAzI0BGl0A2Jpbmc-?.origin=&amp;back=https://tw.images.search.yahoo.com/search/images?p=%E9%BE%9C%E5%B1%B1%E6%9C%9D%E6%97%A5%E6%8B%89%E6%8B%89%E8%BB%8A&amp;fr=yfp-search-sa&amp;fr2=piv-web&amp;tab=organic&amp;ri=24&amp;w=400&amp;h=300&amp;imgurl=img.rvcamp.org/0540.jpg&amp;rurl=http://www.studyboxbid.com/article-post-562209955&amp;size=25.0KB&amp;name=%3cb%3e%E9%BE%9C%E5%B1%B1%E6%9C%9D%E6%97%A5%3c/b%3e|%3cb%3e%E9%BE%9C%E5%B1%B1%E6%9C%9D%E6%97%A5%3c/b%3e%E8%B3%87%E8%A8%8A+-+%E6%98%93%E6%88%91%E6%95%99%E8%82%B2&amp;p=%E9%BE%9C%E5%B1%B1%E6%9C%9D%E6%97%A5%E6%8B%89%E6%8B%89%E8%BB%8A&amp;oid=f1ce1dfa735256829856be8f4892e818&amp;fr2=piv-web&amp;fr=yfp-search-sa&amp;tt=%3cb%3e%E9%BE%9C%E5%B1%B1%E6%9C%9D%E6%97%A5%3c/b%3e|%3cb%3e%E9%BE%9C%E5%B1%B1%E6%9C%9D%E6%97%A5%3c/b%3e%E8%B3%87%E8%A8%8A+-+%E6%98%93%E6%88%91%E6%95%99%E8%82%B2&amp;b=0&amp;ni=21&amp;no=24&amp;ts=&amp;tab=organic&amp;sigr=11hqs1f5v&amp;sigb=15129lkf0&amp;sigi=10n621v08&amp;sigt=11sb07eph&amp;sign=11sb07eph&amp;.crumb=bgxsh/eywSK&amp;fr=yfp-search-sa&amp;fr2=piv-web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20%20&#31354;&#30333;&#34920;&#21934;\02%20&#36890;&#29992;\&#20844;&#21496;&#20449;&#32025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AD892-6E15-47E8-BBF6-3D45AA5B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公司信紙</Template>
  <TotalTime>37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棲蘭山莊◎太平山、棲蘭神木巡禮二日遊-A</dc:title>
  <dc:creator>阿冰製作</dc:creator>
  <cp:lastModifiedBy>Cathy</cp:lastModifiedBy>
  <cp:revision>3</cp:revision>
  <cp:lastPrinted>2018-02-08T09:30:00Z</cp:lastPrinted>
  <dcterms:created xsi:type="dcterms:W3CDTF">2019-10-03T02:58:00Z</dcterms:created>
  <dcterms:modified xsi:type="dcterms:W3CDTF">2019-10-03T03:36:00Z</dcterms:modified>
</cp:coreProperties>
</file>